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7AE76" w14:textId="77777777" w:rsidR="005E36C1" w:rsidRDefault="005E36C1" w:rsidP="00F94C69">
      <w:pPr>
        <w:pStyle w:val="Title"/>
        <w:rPr>
          <w:sz w:val="48"/>
        </w:rPr>
      </w:pPr>
    </w:p>
    <w:p w14:paraId="68FCC4B3" w14:textId="77777777" w:rsidR="005E36C1" w:rsidRDefault="005E36C1" w:rsidP="00F94C69">
      <w:pPr>
        <w:pStyle w:val="Title"/>
        <w:rPr>
          <w:sz w:val="48"/>
        </w:rPr>
      </w:pPr>
    </w:p>
    <w:p w14:paraId="4412ED14" w14:textId="77777777" w:rsidR="005E36C1" w:rsidRDefault="005E36C1" w:rsidP="00F94C69">
      <w:pPr>
        <w:pStyle w:val="Title"/>
        <w:rPr>
          <w:sz w:val="48"/>
        </w:rPr>
      </w:pPr>
    </w:p>
    <w:p w14:paraId="251E013E" w14:textId="77777777" w:rsidR="005E36C1" w:rsidRDefault="005E36C1" w:rsidP="00F94C69">
      <w:pPr>
        <w:pStyle w:val="Title"/>
        <w:rPr>
          <w:sz w:val="48"/>
        </w:rPr>
      </w:pPr>
    </w:p>
    <w:p w14:paraId="0B226D5C" w14:textId="77777777" w:rsidR="005E36C1" w:rsidRDefault="005E36C1" w:rsidP="00F94C69">
      <w:pPr>
        <w:pStyle w:val="Title"/>
        <w:rPr>
          <w:sz w:val="48"/>
        </w:rPr>
      </w:pPr>
    </w:p>
    <w:p w14:paraId="42CA20FD" w14:textId="77777777" w:rsidR="005E36C1" w:rsidRDefault="005E36C1" w:rsidP="00F94C69">
      <w:pPr>
        <w:pStyle w:val="Title"/>
        <w:rPr>
          <w:sz w:val="48"/>
        </w:rPr>
      </w:pPr>
    </w:p>
    <w:p w14:paraId="5F605716" w14:textId="047F4AE8" w:rsidR="00F94C69" w:rsidRPr="00E230AE" w:rsidRDefault="00524A7A" w:rsidP="00F94C69">
      <w:pPr>
        <w:pStyle w:val="Title"/>
        <w:rPr>
          <w:lang w:val="en-US"/>
        </w:rPr>
      </w:pPr>
      <w:r w:rsidRPr="00E230AE">
        <w:rPr>
          <w:sz w:val="48"/>
          <w:lang w:val="en-US"/>
        </w:rPr>
        <w:t xml:space="preserve">Test </w:t>
      </w:r>
      <w:r w:rsidR="007C688E" w:rsidRPr="00E230AE">
        <w:rPr>
          <w:sz w:val="48"/>
          <w:lang w:val="en-US"/>
        </w:rPr>
        <w:t>Report</w:t>
      </w:r>
      <w:r w:rsidRPr="00E230AE">
        <w:rPr>
          <w:sz w:val="48"/>
          <w:lang w:val="en-US"/>
        </w:rPr>
        <w:t xml:space="preserve"> </w:t>
      </w:r>
      <w:bookmarkStart w:id="0" w:name="_GoBack"/>
      <w:bookmarkEnd w:id="0"/>
    </w:p>
    <w:p w14:paraId="41EBB71A" w14:textId="77777777" w:rsidR="00312DEC" w:rsidRDefault="00312DEC" w:rsidP="000E396A"/>
    <w:p w14:paraId="0ADC3C16" w14:textId="77777777" w:rsidR="00312DEC" w:rsidRDefault="00312DEC" w:rsidP="000E396A"/>
    <w:p w14:paraId="3DF9D117" w14:textId="77777777" w:rsidR="00F94C69" w:rsidRDefault="00F94C69" w:rsidP="000E396A"/>
    <w:p w14:paraId="33D72291" w14:textId="77777777" w:rsidR="00F94C69" w:rsidRDefault="00F94C69" w:rsidP="000E396A"/>
    <w:p w14:paraId="5F55EBE4" w14:textId="4CC62A9D" w:rsidR="00312DEC" w:rsidRPr="00EF5B90" w:rsidRDefault="00312DEC" w:rsidP="005E36C1">
      <w:pPr>
        <w:pStyle w:val="Body"/>
        <w:tabs>
          <w:tab w:val="right" w:pos="1418"/>
          <w:tab w:val="left" w:pos="1474"/>
        </w:tabs>
        <w:rPr>
          <w:sz w:val="32"/>
          <w:szCs w:val="36"/>
        </w:rPr>
      </w:pPr>
      <w:r w:rsidRPr="00EF5B90">
        <w:rPr>
          <w:sz w:val="32"/>
          <w:szCs w:val="36"/>
        </w:rPr>
        <w:t>Project Name:</w:t>
      </w:r>
      <w:r w:rsidRPr="00EF5B90">
        <w:rPr>
          <w:sz w:val="32"/>
          <w:szCs w:val="36"/>
        </w:rPr>
        <w:tab/>
      </w:r>
      <w:r w:rsidR="00E230AE" w:rsidRPr="00EF5B90">
        <w:rPr>
          <w:sz w:val="32"/>
          <w:szCs w:val="36"/>
        </w:rPr>
        <w:t>GATE.SHOP</w:t>
      </w:r>
    </w:p>
    <w:p w14:paraId="141F03D7" w14:textId="77777777" w:rsidR="00205069" w:rsidRPr="00EF5B90" w:rsidRDefault="00205069" w:rsidP="005E36C1">
      <w:pPr>
        <w:pStyle w:val="Body"/>
        <w:tabs>
          <w:tab w:val="right" w:pos="1418"/>
          <w:tab w:val="left" w:pos="1474"/>
        </w:tabs>
        <w:rPr>
          <w:sz w:val="32"/>
          <w:szCs w:val="36"/>
        </w:rPr>
      </w:pPr>
    </w:p>
    <w:p w14:paraId="7E477426" w14:textId="593C994A" w:rsidR="00245573" w:rsidRPr="00EF5B90" w:rsidRDefault="005E36C1" w:rsidP="00245573">
      <w:pPr>
        <w:pStyle w:val="Body"/>
        <w:rPr>
          <w:color w:val="0070C0"/>
          <w:sz w:val="32"/>
          <w:szCs w:val="36"/>
        </w:rPr>
      </w:pPr>
      <w:r w:rsidRPr="00EF5B90">
        <w:rPr>
          <w:sz w:val="32"/>
          <w:szCs w:val="36"/>
        </w:rPr>
        <w:t>D</w:t>
      </w:r>
      <w:r w:rsidR="00245573" w:rsidRPr="00EF5B90">
        <w:rPr>
          <w:sz w:val="32"/>
          <w:szCs w:val="36"/>
        </w:rPr>
        <w:t xml:space="preserve">ocument Date: </w:t>
      </w:r>
      <w:r w:rsidR="00245573" w:rsidRPr="00EF5B90">
        <w:rPr>
          <w:color w:val="0070C0"/>
          <w:sz w:val="32"/>
          <w:szCs w:val="36"/>
        </w:rPr>
        <w:t>&lt;</w:t>
      </w:r>
      <w:r w:rsidR="00E230AE" w:rsidRPr="00EF5B90">
        <w:rPr>
          <w:color w:val="0070C0"/>
          <w:sz w:val="32"/>
          <w:szCs w:val="36"/>
        </w:rPr>
        <w:t>2022</w:t>
      </w:r>
      <w:r w:rsidR="00245573" w:rsidRPr="00EF5B90">
        <w:rPr>
          <w:color w:val="0070C0"/>
          <w:sz w:val="32"/>
          <w:szCs w:val="36"/>
        </w:rPr>
        <w:t>.</w:t>
      </w:r>
      <w:r w:rsidR="00E230AE" w:rsidRPr="00EF5B90">
        <w:rPr>
          <w:color w:val="0070C0"/>
          <w:sz w:val="32"/>
          <w:szCs w:val="36"/>
        </w:rPr>
        <w:t>11.</w:t>
      </w:r>
      <w:r w:rsidR="00BB7834" w:rsidRPr="00EF5B90">
        <w:rPr>
          <w:color w:val="0070C0"/>
          <w:sz w:val="32"/>
          <w:szCs w:val="36"/>
        </w:rPr>
        <w:t>14</w:t>
      </w:r>
      <w:r w:rsidR="00E230AE" w:rsidRPr="00EF5B90">
        <w:rPr>
          <w:color w:val="0070C0"/>
          <w:sz w:val="32"/>
          <w:szCs w:val="36"/>
        </w:rPr>
        <w:t>.</w:t>
      </w:r>
      <w:r w:rsidR="00245573" w:rsidRPr="00EF5B90">
        <w:rPr>
          <w:color w:val="0070C0"/>
          <w:sz w:val="32"/>
          <w:szCs w:val="36"/>
        </w:rPr>
        <w:t>&gt;</w:t>
      </w:r>
    </w:p>
    <w:p w14:paraId="4A9F8694" w14:textId="77777777" w:rsidR="00EF5B90" w:rsidRDefault="00EF5B90">
      <w:pPr>
        <w:spacing w:before="0" w:line="260" w:lineRule="exact"/>
        <w:rPr>
          <w:color w:val="0070C0"/>
          <w:lang w:val="en-US"/>
        </w:rPr>
      </w:pPr>
    </w:p>
    <w:p w14:paraId="7FA30C0C" w14:textId="77777777" w:rsidR="00EF5B90" w:rsidRDefault="00EF5B90">
      <w:pPr>
        <w:spacing w:before="0" w:line="260" w:lineRule="exact"/>
        <w:rPr>
          <w:color w:val="0070C0"/>
          <w:lang w:val="en-US"/>
        </w:rPr>
      </w:pPr>
    </w:p>
    <w:p w14:paraId="2D121DD9" w14:textId="77777777" w:rsidR="00EF5B90" w:rsidRPr="00EF5B90" w:rsidRDefault="00EF5B90" w:rsidP="00EF5B90">
      <w:pPr>
        <w:rPr>
          <w:b/>
          <w:bCs/>
        </w:rPr>
      </w:pPr>
      <w:r w:rsidRPr="00EF5B90">
        <w:rPr>
          <w:b/>
          <w:bCs/>
        </w:rPr>
        <w:t xml:space="preserve">Junior SOFTWARE TESTER: </w:t>
      </w:r>
    </w:p>
    <w:p w14:paraId="2B0FE07B" w14:textId="77777777" w:rsidR="00EF5B90" w:rsidRPr="00EF5B90" w:rsidRDefault="00EF5B90" w:rsidP="00EF5B90">
      <w:pPr>
        <w:rPr>
          <w:b/>
          <w:bCs/>
        </w:rPr>
      </w:pPr>
      <w:r w:rsidRPr="00EF5B90">
        <w:rPr>
          <w:b/>
          <w:bCs/>
        </w:rPr>
        <w:t>BLAGA MADALINA</w:t>
      </w:r>
    </w:p>
    <w:p w14:paraId="163FCC58" w14:textId="64FAABF0" w:rsidR="005E36C1" w:rsidRPr="00E230AE" w:rsidRDefault="005E36C1">
      <w:pPr>
        <w:spacing w:before="0" w:line="260" w:lineRule="exact"/>
        <w:rPr>
          <w:color w:val="0070C0"/>
          <w:sz w:val="18"/>
          <w:szCs w:val="20"/>
          <w:lang w:val="en-US"/>
        </w:rPr>
      </w:pPr>
      <w:r w:rsidRPr="00E230AE">
        <w:rPr>
          <w:color w:val="0070C0"/>
          <w:lang w:val="en-US"/>
        </w:rPr>
        <w:br w:type="page"/>
      </w:r>
    </w:p>
    <w:p w14:paraId="288F0D3C" w14:textId="77777777" w:rsidR="005E36C1" w:rsidRPr="00E230AE" w:rsidRDefault="005E36C1" w:rsidP="00245573">
      <w:pPr>
        <w:pStyle w:val="Body"/>
      </w:pPr>
    </w:p>
    <w:p w14:paraId="12FB724B" w14:textId="77777777" w:rsidR="00B73964" w:rsidRDefault="00176BC9" w:rsidP="00334EB6">
      <w:pPr>
        <w:pStyle w:val="Tableofcontents0"/>
        <w:rPr>
          <w:noProof/>
        </w:rPr>
      </w:pPr>
      <w:bookmarkStart w:id="1" w:name="_Toc338421789"/>
      <w:bookmarkStart w:id="2" w:name="_Toc338421826"/>
      <w:r w:rsidRPr="008E634A">
        <w:t>Table of Contents</w:t>
      </w:r>
      <w:bookmarkEnd w:id="1"/>
      <w:bookmarkEnd w:id="2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535C6343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w14:paraId="1A58EE23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14:paraId="60B484A9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w14:paraId="08524055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w14:paraId="567AB6CC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w14:paraId="3CC3999C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w14:paraId="36E8C5EC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14:paraId="1AFDB6D1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14:paraId="125B3FBA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w14:paraId="51A88734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w14:paraId="4957BE6A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14:paraId="4630D142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3" w:name="_Toc381091466"/>
    </w:p>
    <w:p w14:paraId="59D8A844" w14:textId="77777777" w:rsidR="007C688E" w:rsidRDefault="007C688E" w:rsidP="00822D78">
      <w:pPr>
        <w:pStyle w:val="Heading1"/>
      </w:pPr>
      <w:bookmarkStart w:id="4" w:name="_Toc302146247"/>
      <w:bookmarkStart w:id="5" w:name="_Toc463037915"/>
      <w:bookmarkStart w:id="6" w:name="_Toc440274109"/>
      <w:r>
        <w:lastRenderedPageBreak/>
        <w:t>Testing Scope</w:t>
      </w:r>
      <w:bookmarkEnd w:id="4"/>
      <w:bookmarkEnd w:id="5"/>
    </w:p>
    <w:p w14:paraId="38A3E7B1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798"/>
        <w:gridCol w:w="2162"/>
        <w:gridCol w:w="2517"/>
      </w:tblGrid>
      <w:tr w:rsidR="00822D78" w:rsidRPr="00931529" w14:paraId="024A3077" w14:textId="77777777" w:rsidTr="00BB7834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02FC32CB" w14:textId="77777777" w:rsidR="00822D78" w:rsidRPr="00931529" w:rsidRDefault="00822D78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798" w:type="dxa"/>
            <w:shd w:val="clear" w:color="auto" w:fill="F2F2F2" w:themeFill="background1" w:themeFillShade="F2"/>
            <w:vAlign w:val="bottom"/>
          </w:tcPr>
          <w:p w14:paraId="20353FC8" w14:textId="77777777" w:rsidR="00822D78" w:rsidRPr="00931529" w:rsidRDefault="00822D78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162" w:type="dxa"/>
            <w:shd w:val="clear" w:color="auto" w:fill="F2F2F2" w:themeFill="background1" w:themeFillShade="F2"/>
            <w:vAlign w:val="bottom"/>
          </w:tcPr>
          <w:p w14:paraId="35DCB1AD" w14:textId="77777777" w:rsidR="00822D78" w:rsidRPr="00931529" w:rsidRDefault="00822D78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E991868" w14:textId="0A7A13C1" w:rsidR="00822D78" w:rsidRDefault="00EF5B90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Deployment</w:t>
            </w:r>
            <w:r w:rsidR="00822D78">
              <w:rPr>
                <w:sz w:val="18"/>
                <w:szCs w:val="18"/>
              </w:rPr>
              <w:t xml:space="preserve"> Date</w:t>
            </w:r>
          </w:p>
        </w:tc>
      </w:tr>
      <w:tr w:rsidR="00BB7834" w:rsidRPr="00931529" w14:paraId="50A87BDB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7332013F" w14:textId="1E098FD8" w:rsidR="00BB7834" w:rsidRPr="00DD5540" w:rsidRDefault="00BB7834" w:rsidP="00BB7834">
            <w:pPr>
              <w:pStyle w:val="InfoParagraph1"/>
              <w:rPr>
                <w:b/>
                <w:bCs/>
              </w:rPr>
            </w:pPr>
            <w:r w:rsidRPr="00DD5540">
              <w:rPr>
                <w:rFonts w:ascii="Arial" w:hAnsi="Arial" w:cs="Arial"/>
                <w:b/>
                <w:bCs/>
                <w:color w:val="auto"/>
                <w:sz w:val="24"/>
                <w:szCs w:val="36"/>
              </w:rPr>
              <w:t xml:space="preserve">Create new account </w:t>
            </w:r>
          </w:p>
        </w:tc>
        <w:tc>
          <w:tcPr>
            <w:tcW w:w="1798" w:type="dxa"/>
          </w:tcPr>
          <w:p w14:paraId="6066BAAF" w14:textId="6D6A6103" w:rsidR="00BB7834" w:rsidRPr="00931529" w:rsidRDefault="00BB7834" w:rsidP="00BB7834">
            <w:pPr>
              <w:pStyle w:val="InfoParagraph1"/>
            </w:pPr>
            <w:r w:rsidRPr="00972D5B">
              <w:rPr>
                <w:color w:val="000000" w:themeColor="text1"/>
              </w:rPr>
              <w:t>30/09 – 05/10</w:t>
            </w:r>
          </w:p>
        </w:tc>
        <w:tc>
          <w:tcPr>
            <w:tcW w:w="2162" w:type="dxa"/>
          </w:tcPr>
          <w:p w14:paraId="6014B299" w14:textId="25189DF0" w:rsidR="00BB7834" w:rsidRPr="00931529" w:rsidRDefault="00BB7834" w:rsidP="00BB7834">
            <w:pPr>
              <w:pStyle w:val="InfoParagraph1"/>
            </w:pPr>
            <w:r w:rsidRPr="00972D5B">
              <w:rPr>
                <w:color w:val="000000" w:themeColor="text1"/>
              </w:rPr>
              <w:t>Version 1.0</w:t>
            </w:r>
          </w:p>
        </w:tc>
        <w:tc>
          <w:tcPr>
            <w:tcW w:w="2517" w:type="dxa"/>
          </w:tcPr>
          <w:p w14:paraId="15148E6C" w14:textId="4F819B53" w:rsidR="00BB7834" w:rsidRPr="00931529" w:rsidRDefault="00A77D7E" w:rsidP="00BB7834">
            <w:pPr>
              <w:pStyle w:val="InfoParagraph1"/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64745791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6AA46A5B" w14:textId="0107DFA2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Login</w:t>
            </w:r>
          </w:p>
        </w:tc>
        <w:tc>
          <w:tcPr>
            <w:tcW w:w="1798" w:type="dxa"/>
          </w:tcPr>
          <w:p w14:paraId="4091112E" w14:textId="25F5BF4B" w:rsidR="00A77D7E" w:rsidRDefault="00A77D7E" w:rsidP="00A77D7E">
            <w:pPr>
              <w:rPr>
                <w:sz w:val="18"/>
                <w:szCs w:val="18"/>
              </w:rPr>
            </w:pPr>
            <w:r w:rsidRPr="00FE199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16</w:t>
            </w:r>
            <w:r w:rsidRPr="00FE1996">
              <w:rPr>
                <w:sz w:val="18"/>
                <w:szCs w:val="18"/>
              </w:rPr>
              <w:t>/10</w:t>
            </w:r>
          </w:p>
        </w:tc>
        <w:tc>
          <w:tcPr>
            <w:tcW w:w="2162" w:type="dxa"/>
          </w:tcPr>
          <w:p w14:paraId="184CEFAC" w14:textId="5FB8572B" w:rsidR="00A77D7E" w:rsidRPr="00931529" w:rsidRDefault="00A77D7E" w:rsidP="00A77D7E">
            <w:pPr>
              <w:rPr>
                <w:sz w:val="18"/>
                <w:szCs w:val="18"/>
              </w:rPr>
            </w:pPr>
            <w:r w:rsidRPr="00854076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5A936AC8" w14:textId="4C4B74EE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659D0A06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0A1B335F" w14:textId="72D763CF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Forgot password</w:t>
            </w:r>
          </w:p>
        </w:tc>
        <w:tc>
          <w:tcPr>
            <w:tcW w:w="1798" w:type="dxa"/>
          </w:tcPr>
          <w:p w14:paraId="508E8419" w14:textId="780BE518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28</w:t>
            </w:r>
            <w:r w:rsidRPr="00FE1996">
              <w:rPr>
                <w:sz w:val="18"/>
                <w:szCs w:val="18"/>
              </w:rPr>
              <w:t>/10</w:t>
            </w:r>
          </w:p>
        </w:tc>
        <w:tc>
          <w:tcPr>
            <w:tcW w:w="2162" w:type="dxa"/>
          </w:tcPr>
          <w:p w14:paraId="066EA2F4" w14:textId="7B60CF8A" w:rsidR="00A77D7E" w:rsidRPr="00931529" w:rsidRDefault="00A77D7E" w:rsidP="00A77D7E">
            <w:pPr>
              <w:rPr>
                <w:sz w:val="18"/>
                <w:szCs w:val="18"/>
              </w:rPr>
            </w:pPr>
            <w:r w:rsidRPr="00854076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5D6E2562" w14:textId="58AAF2B4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4F95009D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5DD67768" w14:textId="0DA5ED4F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Add to cart</w:t>
            </w:r>
          </w:p>
        </w:tc>
        <w:tc>
          <w:tcPr>
            <w:tcW w:w="1798" w:type="dxa"/>
          </w:tcPr>
          <w:p w14:paraId="07AFAD8C" w14:textId="3BA118CA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03</w:t>
            </w:r>
            <w:r w:rsidRPr="00FE199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79A18263" w14:textId="2E40C012" w:rsidR="00A77D7E" w:rsidRPr="00931529" w:rsidRDefault="00A77D7E" w:rsidP="00A77D7E">
            <w:pPr>
              <w:rPr>
                <w:sz w:val="18"/>
                <w:szCs w:val="18"/>
              </w:rPr>
            </w:pPr>
            <w:r w:rsidRPr="00854076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44140873" w14:textId="4245B7AB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67B6F713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2A231189" w14:textId="1FA03F35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Continue shopping</w:t>
            </w:r>
          </w:p>
        </w:tc>
        <w:tc>
          <w:tcPr>
            <w:tcW w:w="1798" w:type="dxa"/>
          </w:tcPr>
          <w:p w14:paraId="1E64894B" w14:textId="1B2BCD6A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 w:rsidRPr="00FE1996">
              <w:rPr>
                <w:sz w:val="18"/>
                <w:szCs w:val="18"/>
              </w:rPr>
              <w:t xml:space="preserve"> – 05/1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11F3BF5A" w14:textId="7A74290E" w:rsidR="00A77D7E" w:rsidRPr="00931529" w:rsidRDefault="00A77D7E" w:rsidP="00A77D7E">
            <w:pPr>
              <w:rPr>
                <w:sz w:val="18"/>
                <w:szCs w:val="18"/>
              </w:rPr>
            </w:pPr>
            <w:r w:rsidRPr="00854076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4F00AB43" w14:textId="35B78D09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0BC87E54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4F9BC748" w14:textId="26C4FD90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Update cart</w:t>
            </w:r>
          </w:p>
        </w:tc>
        <w:tc>
          <w:tcPr>
            <w:tcW w:w="1798" w:type="dxa"/>
          </w:tcPr>
          <w:p w14:paraId="26390686" w14:textId="2BC04ED6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 w:rsidRPr="00FE1996">
              <w:rPr>
                <w:sz w:val="18"/>
                <w:szCs w:val="18"/>
              </w:rPr>
              <w:t xml:space="preserve"> – 0</w:t>
            </w:r>
            <w:r>
              <w:rPr>
                <w:sz w:val="18"/>
                <w:szCs w:val="18"/>
              </w:rPr>
              <w:t>6</w:t>
            </w:r>
            <w:r w:rsidRPr="00FE199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74BC15B3" w14:textId="0B9D2CD4" w:rsidR="00A77D7E" w:rsidRPr="00931529" w:rsidRDefault="00A77D7E" w:rsidP="00A77D7E">
            <w:pPr>
              <w:rPr>
                <w:sz w:val="18"/>
                <w:szCs w:val="18"/>
              </w:rPr>
            </w:pPr>
            <w:r w:rsidRPr="00854076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6E9957C1" w14:textId="6B983BA5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5E155A78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0FEC6362" w14:textId="6DA8999C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 xml:space="preserve">Add to </w:t>
            </w:r>
            <w:r w:rsidR="00EF5B90">
              <w:rPr>
                <w:rFonts w:ascii="Arial" w:hAnsi="Arial"/>
                <w:b/>
                <w:bCs/>
              </w:rPr>
              <w:t>favourite</w:t>
            </w:r>
            <w:r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1798" w:type="dxa"/>
          </w:tcPr>
          <w:p w14:paraId="7AAD55D7" w14:textId="12B27827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08</w:t>
            </w:r>
            <w:r w:rsidRPr="00FE199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66C31A3E" w14:textId="63B82358" w:rsidR="00A77D7E" w:rsidRPr="00931529" w:rsidRDefault="00A77D7E" w:rsidP="00A77D7E">
            <w:pPr>
              <w:rPr>
                <w:sz w:val="18"/>
                <w:szCs w:val="18"/>
              </w:rPr>
            </w:pPr>
            <w:r w:rsidRPr="00854076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65D2ABCA" w14:textId="74F3DCB3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1E32C812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7590216F" w14:textId="16F9025A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Remove from cart</w:t>
            </w:r>
          </w:p>
        </w:tc>
        <w:tc>
          <w:tcPr>
            <w:tcW w:w="1798" w:type="dxa"/>
          </w:tcPr>
          <w:p w14:paraId="355F987C" w14:textId="2BBAB2DD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08</w:t>
            </w:r>
            <w:r w:rsidRPr="00FE199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2F699BF3" w14:textId="346C9503" w:rsidR="00A77D7E" w:rsidRPr="00931529" w:rsidRDefault="00A77D7E" w:rsidP="00A77D7E">
            <w:pPr>
              <w:rPr>
                <w:sz w:val="18"/>
                <w:szCs w:val="18"/>
              </w:rPr>
            </w:pPr>
            <w:r w:rsidRPr="00854076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01907706" w14:textId="61393DF9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0E0F88F8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01BF3B4D" w14:textId="3496ACF3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Checkout</w:t>
            </w:r>
          </w:p>
        </w:tc>
        <w:tc>
          <w:tcPr>
            <w:tcW w:w="1798" w:type="dxa"/>
          </w:tcPr>
          <w:p w14:paraId="2052B7D7" w14:textId="668F1521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08</w:t>
            </w:r>
            <w:r w:rsidRPr="00FE199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206375CC" w14:textId="1A2A92BE" w:rsidR="00A77D7E" w:rsidRPr="00931529" w:rsidRDefault="00A77D7E" w:rsidP="00A77D7E">
            <w:pPr>
              <w:rPr>
                <w:sz w:val="18"/>
                <w:szCs w:val="18"/>
              </w:rPr>
            </w:pPr>
            <w:r w:rsidRPr="00854076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22AAD08D" w14:textId="09EBF7C2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7AC43C40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1BF89E49" w14:textId="27B40C6F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Search</w:t>
            </w:r>
          </w:p>
        </w:tc>
        <w:tc>
          <w:tcPr>
            <w:tcW w:w="1798" w:type="dxa"/>
          </w:tcPr>
          <w:p w14:paraId="2BDD068D" w14:textId="7A8BB3EC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08</w:t>
            </w:r>
            <w:r w:rsidRPr="00FE199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59511342" w14:textId="4FC50A7F" w:rsidR="00A77D7E" w:rsidRPr="00931529" w:rsidRDefault="00A77D7E" w:rsidP="00A77D7E">
            <w:pPr>
              <w:rPr>
                <w:sz w:val="18"/>
                <w:szCs w:val="18"/>
              </w:rPr>
            </w:pPr>
            <w:r w:rsidRPr="005C7042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165CA21F" w14:textId="768F130D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57272E44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2F566EE3" w14:textId="5FD572AC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Log -out</w:t>
            </w:r>
          </w:p>
        </w:tc>
        <w:tc>
          <w:tcPr>
            <w:tcW w:w="1798" w:type="dxa"/>
          </w:tcPr>
          <w:p w14:paraId="21E8CD56" w14:textId="402DF302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08</w:t>
            </w:r>
            <w:r w:rsidRPr="00FE199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7B1A3208" w14:textId="5530956F" w:rsidR="00A77D7E" w:rsidRPr="00931529" w:rsidRDefault="00A77D7E" w:rsidP="00A77D7E">
            <w:pPr>
              <w:rPr>
                <w:sz w:val="18"/>
                <w:szCs w:val="18"/>
              </w:rPr>
            </w:pPr>
            <w:r w:rsidRPr="005C7042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36FE5C49" w14:textId="07F3585F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16C76A8F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715845D5" w14:textId="19A135C9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My account</w:t>
            </w:r>
          </w:p>
        </w:tc>
        <w:tc>
          <w:tcPr>
            <w:tcW w:w="1798" w:type="dxa"/>
          </w:tcPr>
          <w:p w14:paraId="627BF5FC" w14:textId="227276B0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09</w:t>
            </w:r>
            <w:r w:rsidRPr="00FE199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4898BD42" w14:textId="43E1A15C" w:rsidR="00A77D7E" w:rsidRPr="00931529" w:rsidRDefault="00A77D7E" w:rsidP="00A77D7E">
            <w:pPr>
              <w:rPr>
                <w:sz w:val="18"/>
                <w:szCs w:val="18"/>
              </w:rPr>
            </w:pPr>
            <w:r w:rsidRPr="005C7042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26A1585B" w14:textId="0163C7C0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69331737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35639ED8" w14:textId="07D7CF69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Payment and delivery</w:t>
            </w:r>
          </w:p>
        </w:tc>
        <w:tc>
          <w:tcPr>
            <w:tcW w:w="1798" w:type="dxa"/>
          </w:tcPr>
          <w:p w14:paraId="49D18535" w14:textId="7722AA8B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10</w:t>
            </w:r>
            <w:r w:rsidRPr="00FE199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05F019B3" w14:textId="41F81EB0" w:rsidR="00A77D7E" w:rsidRPr="00931529" w:rsidRDefault="00A77D7E" w:rsidP="00A77D7E">
            <w:pPr>
              <w:rPr>
                <w:sz w:val="18"/>
                <w:szCs w:val="18"/>
              </w:rPr>
            </w:pPr>
            <w:r w:rsidRPr="005C7042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67169A87" w14:textId="5B1C99B7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4FB4B413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0B6D2DEB" w14:textId="19F2828A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u w:val="single"/>
              </w:rPr>
              <w:t>Sort and filter</w:t>
            </w:r>
          </w:p>
        </w:tc>
        <w:tc>
          <w:tcPr>
            <w:tcW w:w="1798" w:type="dxa"/>
          </w:tcPr>
          <w:p w14:paraId="76875A79" w14:textId="5CDEE1F2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FE199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 w:rsidRPr="00FE199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10</w:t>
            </w:r>
            <w:r w:rsidRPr="00FE199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</w:tcPr>
          <w:p w14:paraId="41A6C673" w14:textId="66BE1EBA" w:rsidR="00A77D7E" w:rsidRPr="00931529" w:rsidRDefault="00A77D7E" w:rsidP="00A77D7E">
            <w:pPr>
              <w:rPr>
                <w:sz w:val="18"/>
                <w:szCs w:val="18"/>
              </w:rPr>
            </w:pPr>
            <w:r w:rsidRPr="005C7042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3617F23C" w14:textId="44E8B806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3F0770CA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098665FF" w14:textId="5553DB94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</w:rPr>
              <w:t>Responsive testing</w:t>
            </w:r>
          </w:p>
        </w:tc>
        <w:tc>
          <w:tcPr>
            <w:tcW w:w="1798" w:type="dxa"/>
          </w:tcPr>
          <w:p w14:paraId="04038B75" w14:textId="1C98FFA5" w:rsidR="00A77D7E" w:rsidRDefault="00A77D7E" w:rsidP="00A77D7E">
            <w:pPr>
              <w:rPr>
                <w:sz w:val="18"/>
                <w:szCs w:val="18"/>
              </w:rPr>
            </w:pPr>
            <w:r w:rsidRPr="008037B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8037BA">
              <w:rPr>
                <w:sz w:val="18"/>
                <w:szCs w:val="18"/>
              </w:rPr>
              <w:t>/11 – 1</w:t>
            </w:r>
            <w:r>
              <w:rPr>
                <w:sz w:val="18"/>
                <w:szCs w:val="18"/>
              </w:rPr>
              <w:t>1</w:t>
            </w:r>
            <w:r w:rsidRPr="008037BA">
              <w:rPr>
                <w:sz w:val="18"/>
                <w:szCs w:val="18"/>
              </w:rPr>
              <w:t>/11</w:t>
            </w:r>
          </w:p>
        </w:tc>
        <w:tc>
          <w:tcPr>
            <w:tcW w:w="2162" w:type="dxa"/>
          </w:tcPr>
          <w:p w14:paraId="1709B43D" w14:textId="26ADA8C7" w:rsidR="00A77D7E" w:rsidRPr="00931529" w:rsidRDefault="00A77D7E" w:rsidP="00A77D7E">
            <w:pPr>
              <w:rPr>
                <w:sz w:val="18"/>
                <w:szCs w:val="18"/>
              </w:rPr>
            </w:pPr>
            <w:r w:rsidRPr="005C7042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6A544C7E" w14:textId="2CA6C348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51EF42A0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747F2828" w14:textId="2AC5A682" w:rsidR="00A77D7E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u w:val="single"/>
              </w:rPr>
              <w:t xml:space="preserve">Web </w:t>
            </w:r>
            <w:r w:rsidR="00EF5B90">
              <w:rPr>
                <w:rFonts w:ascii="Arial" w:hAnsi="Arial"/>
                <w:b/>
                <w:bCs/>
                <w:u w:val="single"/>
              </w:rPr>
              <w:t>accessibility</w:t>
            </w:r>
            <w:r>
              <w:rPr>
                <w:rFonts w:ascii="Arial" w:hAnsi="Arial"/>
                <w:b/>
                <w:bCs/>
                <w:u w:val="single"/>
              </w:rPr>
              <w:t xml:space="preserve"> testing</w:t>
            </w:r>
          </w:p>
        </w:tc>
        <w:tc>
          <w:tcPr>
            <w:tcW w:w="1798" w:type="dxa"/>
          </w:tcPr>
          <w:p w14:paraId="4D346D68" w14:textId="696D6178" w:rsidR="00A77D7E" w:rsidRDefault="00A77D7E" w:rsidP="00A77D7E">
            <w:pPr>
              <w:rPr>
                <w:sz w:val="18"/>
                <w:szCs w:val="18"/>
              </w:rPr>
            </w:pPr>
            <w:r w:rsidRPr="008037B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8037BA">
              <w:rPr>
                <w:sz w:val="18"/>
                <w:szCs w:val="18"/>
              </w:rPr>
              <w:t>/11 – 1</w:t>
            </w:r>
            <w:r>
              <w:rPr>
                <w:sz w:val="18"/>
                <w:szCs w:val="18"/>
              </w:rPr>
              <w:t>1</w:t>
            </w:r>
            <w:r w:rsidRPr="008037BA">
              <w:rPr>
                <w:sz w:val="18"/>
                <w:szCs w:val="18"/>
              </w:rPr>
              <w:t>/11</w:t>
            </w:r>
          </w:p>
        </w:tc>
        <w:tc>
          <w:tcPr>
            <w:tcW w:w="2162" w:type="dxa"/>
          </w:tcPr>
          <w:p w14:paraId="6F5617C1" w14:textId="6F30A0A6" w:rsidR="00A77D7E" w:rsidRPr="00931529" w:rsidRDefault="00A77D7E" w:rsidP="00A77D7E">
            <w:pPr>
              <w:rPr>
                <w:sz w:val="18"/>
                <w:szCs w:val="18"/>
              </w:rPr>
            </w:pPr>
            <w:r w:rsidRPr="005C7042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54DA334F" w14:textId="1DEA256F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10CE29BF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5E503881" w14:textId="23ECE52F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u w:val="single"/>
              </w:rPr>
              <w:t>Connectivity</w:t>
            </w:r>
          </w:p>
        </w:tc>
        <w:tc>
          <w:tcPr>
            <w:tcW w:w="1798" w:type="dxa"/>
          </w:tcPr>
          <w:p w14:paraId="46949D1B" w14:textId="7301F4BD" w:rsidR="00A77D7E" w:rsidRPr="00931529" w:rsidRDefault="00A77D7E" w:rsidP="00A77D7E">
            <w:pPr>
              <w:rPr>
                <w:sz w:val="18"/>
                <w:szCs w:val="18"/>
              </w:rPr>
            </w:pPr>
            <w:r w:rsidRPr="008037B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8037BA">
              <w:rPr>
                <w:sz w:val="18"/>
                <w:szCs w:val="18"/>
              </w:rPr>
              <w:t>/11 – 1</w:t>
            </w:r>
            <w:r>
              <w:rPr>
                <w:sz w:val="18"/>
                <w:szCs w:val="18"/>
              </w:rPr>
              <w:t>1</w:t>
            </w:r>
            <w:r w:rsidRPr="008037BA">
              <w:rPr>
                <w:sz w:val="18"/>
                <w:szCs w:val="18"/>
              </w:rPr>
              <w:t>/11</w:t>
            </w:r>
          </w:p>
        </w:tc>
        <w:tc>
          <w:tcPr>
            <w:tcW w:w="2162" w:type="dxa"/>
          </w:tcPr>
          <w:p w14:paraId="4E5BF265" w14:textId="378FEFA6" w:rsidR="00A77D7E" w:rsidRPr="00931529" w:rsidRDefault="00A77D7E" w:rsidP="00A77D7E">
            <w:pPr>
              <w:rPr>
                <w:sz w:val="18"/>
                <w:szCs w:val="18"/>
              </w:rPr>
            </w:pPr>
            <w:r w:rsidRPr="005C7042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386EE183" w14:textId="45E6E925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  <w:tr w:rsidR="00A77D7E" w:rsidRPr="00931529" w14:paraId="51EECB20" w14:textId="77777777" w:rsidTr="00BB7834">
        <w:trPr>
          <w:trHeight w:val="500"/>
        </w:trPr>
        <w:tc>
          <w:tcPr>
            <w:tcW w:w="2880" w:type="dxa"/>
            <w:vAlign w:val="bottom"/>
          </w:tcPr>
          <w:p w14:paraId="172DBE11" w14:textId="52210774" w:rsidR="00A77D7E" w:rsidRDefault="00A77D7E" w:rsidP="00A77D7E">
            <w:pPr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u w:val="single"/>
              </w:rPr>
              <w:t>Security testing</w:t>
            </w:r>
          </w:p>
        </w:tc>
        <w:tc>
          <w:tcPr>
            <w:tcW w:w="1798" w:type="dxa"/>
          </w:tcPr>
          <w:p w14:paraId="50E13DEF" w14:textId="2502E8EC" w:rsidR="00A77D7E" w:rsidRPr="00931529" w:rsidRDefault="00A77D7E" w:rsidP="00A77D7E">
            <w:pPr>
              <w:rPr>
                <w:sz w:val="18"/>
                <w:szCs w:val="18"/>
              </w:rPr>
            </w:pPr>
            <w:r w:rsidRPr="008037B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8037BA">
              <w:rPr>
                <w:sz w:val="18"/>
                <w:szCs w:val="18"/>
              </w:rPr>
              <w:t xml:space="preserve">/11 – </w:t>
            </w:r>
            <w:r>
              <w:rPr>
                <w:sz w:val="18"/>
                <w:szCs w:val="18"/>
              </w:rPr>
              <w:t>2</w:t>
            </w:r>
            <w:r w:rsidRPr="008037BA">
              <w:rPr>
                <w:sz w:val="18"/>
                <w:szCs w:val="18"/>
              </w:rPr>
              <w:t>0/11</w:t>
            </w:r>
          </w:p>
        </w:tc>
        <w:tc>
          <w:tcPr>
            <w:tcW w:w="2162" w:type="dxa"/>
          </w:tcPr>
          <w:p w14:paraId="6C11D6A8" w14:textId="27E98A26" w:rsidR="00A77D7E" w:rsidRPr="00931529" w:rsidRDefault="00A77D7E" w:rsidP="00A77D7E">
            <w:pPr>
              <w:rPr>
                <w:sz w:val="18"/>
                <w:szCs w:val="18"/>
              </w:rPr>
            </w:pPr>
            <w:r w:rsidRPr="005C7042">
              <w:rPr>
                <w:sz w:val="18"/>
                <w:szCs w:val="18"/>
              </w:rPr>
              <w:t>Version 1.0</w:t>
            </w:r>
          </w:p>
        </w:tc>
        <w:tc>
          <w:tcPr>
            <w:tcW w:w="2517" w:type="dxa"/>
          </w:tcPr>
          <w:p w14:paraId="0364ED43" w14:textId="5C5E9D20" w:rsidR="00A77D7E" w:rsidRPr="00931529" w:rsidRDefault="00A77D7E" w:rsidP="00A77D7E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19/11/2022</w:t>
            </w:r>
          </w:p>
        </w:tc>
      </w:tr>
    </w:tbl>
    <w:p w14:paraId="50243EFB" w14:textId="77777777" w:rsidR="005E36C1" w:rsidRPr="005E36C1" w:rsidRDefault="005E36C1" w:rsidP="005E36C1">
      <w:pPr>
        <w:pStyle w:val="Body"/>
      </w:pPr>
    </w:p>
    <w:p w14:paraId="1990FEAC" w14:textId="2F436224" w:rsidR="005E36C1" w:rsidRDefault="005E36C1" w:rsidP="005E36C1">
      <w:pPr>
        <w:pStyle w:val="Body"/>
      </w:pPr>
    </w:p>
    <w:p w14:paraId="4718D971" w14:textId="1F5AA024" w:rsidR="00BB7834" w:rsidRDefault="00BB7834" w:rsidP="005E36C1">
      <w:pPr>
        <w:pStyle w:val="Body"/>
      </w:pPr>
    </w:p>
    <w:p w14:paraId="72BE419E" w14:textId="04320EC8" w:rsidR="00BB7834" w:rsidRDefault="00BB7834" w:rsidP="005E36C1">
      <w:pPr>
        <w:pStyle w:val="Body"/>
      </w:pPr>
    </w:p>
    <w:p w14:paraId="0F6DD252" w14:textId="45664210" w:rsidR="00BB7834" w:rsidRDefault="00BB7834" w:rsidP="005E36C1">
      <w:pPr>
        <w:pStyle w:val="Body"/>
      </w:pPr>
    </w:p>
    <w:p w14:paraId="7F014926" w14:textId="4E934F7D" w:rsidR="00BB7834" w:rsidRDefault="00BB7834" w:rsidP="005E36C1">
      <w:pPr>
        <w:pStyle w:val="Body"/>
      </w:pPr>
    </w:p>
    <w:p w14:paraId="045D58E3" w14:textId="0C27B437" w:rsidR="00EF5B90" w:rsidRDefault="00EF5B90" w:rsidP="005E36C1">
      <w:pPr>
        <w:pStyle w:val="Body"/>
      </w:pPr>
    </w:p>
    <w:p w14:paraId="6A395AD9" w14:textId="0CF4DD7D" w:rsidR="00EF5B90" w:rsidRDefault="00EF5B90" w:rsidP="005E36C1">
      <w:pPr>
        <w:pStyle w:val="Body"/>
      </w:pPr>
    </w:p>
    <w:p w14:paraId="28E1B8C9" w14:textId="55EBED8A" w:rsidR="00EF5B90" w:rsidRDefault="00EF5B90" w:rsidP="005E36C1">
      <w:pPr>
        <w:pStyle w:val="Body"/>
      </w:pPr>
    </w:p>
    <w:p w14:paraId="5704BC52" w14:textId="341042A0" w:rsidR="00EF5B90" w:rsidRDefault="00EF5B90" w:rsidP="005E36C1">
      <w:pPr>
        <w:pStyle w:val="Body"/>
      </w:pPr>
    </w:p>
    <w:p w14:paraId="6ED8BA68" w14:textId="77777777" w:rsidR="00EF5B90" w:rsidRPr="005E36C1" w:rsidRDefault="00EF5B90" w:rsidP="005E36C1">
      <w:pPr>
        <w:pStyle w:val="Body"/>
      </w:pPr>
    </w:p>
    <w:p w14:paraId="6A86DE01" w14:textId="77777777" w:rsidR="00524A7A" w:rsidRDefault="005E36C1" w:rsidP="0075613D">
      <w:pPr>
        <w:pStyle w:val="Heading2"/>
      </w:pPr>
      <w:bookmarkStart w:id="7" w:name="_Toc463037916"/>
      <w:r>
        <w:lastRenderedPageBreak/>
        <w:t xml:space="preserve">Test </w:t>
      </w:r>
      <w:r w:rsidR="007C688E" w:rsidRPr="007C688E">
        <w:t>Environment</w:t>
      </w:r>
      <w:bookmarkEnd w:id="7"/>
    </w:p>
    <w:p w14:paraId="382FC12E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4123"/>
        <w:gridCol w:w="2480"/>
      </w:tblGrid>
      <w:tr w:rsidR="007C688E" w:rsidRPr="00931529" w14:paraId="1D42A535" w14:textId="77777777" w:rsidTr="00A77D7E">
        <w:trPr>
          <w:trHeight w:val="500"/>
          <w:tblHeader/>
        </w:trPr>
        <w:tc>
          <w:tcPr>
            <w:tcW w:w="2753" w:type="dxa"/>
            <w:shd w:val="clear" w:color="auto" w:fill="F2F2F2" w:themeFill="background1" w:themeFillShade="F2"/>
            <w:vAlign w:val="bottom"/>
          </w:tcPr>
          <w:p w14:paraId="1B12CCB7" w14:textId="77777777" w:rsidR="007C688E" w:rsidRPr="00931529" w:rsidRDefault="00822D78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4123" w:type="dxa"/>
            <w:shd w:val="clear" w:color="auto" w:fill="F2F2F2" w:themeFill="background1" w:themeFillShade="F2"/>
            <w:vAlign w:val="bottom"/>
          </w:tcPr>
          <w:p w14:paraId="3B445B80" w14:textId="77777777" w:rsidR="007C688E" w:rsidRPr="00931529" w:rsidRDefault="007C688E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480" w:type="dxa"/>
            <w:shd w:val="clear" w:color="auto" w:fill="F2F2F2" w:themeFill="background1" w:themeFillShade="F2"/>
            <w:vAlign w:val="bottom"/>
          </w:tcPr>
          <w:p w14:paraId="4877213B" w14:textId="77777777" w:rsidR="007C688E" w:rsidRPr="00931529" w:rsidRDefault="007C688E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14:paraId="6290A9BA" w14:textId="77777777" w:rsidTr="00A77D7E">
        <w:trPr>
          <w:trHeight w:val="500"/>
        </w:trPr>
        <w:tc>
          <w:tcPr>
            <w:tcW w:w="2753" w:type="dxa"/>
          </w:tcPr>
          <w:p w14:paraId="63C55754" w14:textId="77973E2A" w:rsidR="007C688E" w:rsidRPr="00931529" w:rsidRDefault="00A77D7E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</w:t>
            </w:r>
          </w:p>
        </w:tc>
        <w:tc>
          <w:tcPr>
            <w:tcW w:w="4123" w:type="dxa"/>
          </w:tcPr>
          <w:p w14:paraId="7D9F571B" w14:textId="1960E06F" w:rsidR="00BB7834" w:rsidRDefault="00BB7834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Windows </w:t>
            </w:r>
            <w:r w:rsidR="00EF5B90">
              <w:rPr>
                <w:sz w:val="18"/>
                <w:szCs w:val="18"/>
              </w:rPr>
              <w:t>10, Os</w:t>
            </w:r>
            <w:r>
              <w:rPr>
                <w:sz w:val="18"/>
                <w:szCs w:val="18"/>
              </w:rPr>
              <w:t xml:space="preserve"> build </w:t>
            </w:r>
            <w:r w:rsidR="00FF1D90">
              <w:rPr>
                <w:sz w:val="18"/>
                <w:szCs w:val="18"/>
              </w:rPr>
              <w:t xml:space="preserve">21H2/ 19044.1645, </w:t>
            </w:r>
          </w:p>
          <w:p w14:paraId="24B425CE" w14:textId="52012D1D" w:rsidR="007C688E" w:rsidRPr="00931529" w:rsidRDefault="00BB7834" w:rsidP="00BB7834">
            <w:pPr>
              <w:rPr>
                <w:sz w:val="18"/>
                <w:szCs w:val="18"/>
              </w:rPr>
            </w:pPr>
            <w:r w:rsidRPr="00BB7834">
              <w:rPr>
                <w:sz w:val="18"/>
                <w:szCs w:val="18"/>
              </w:rPr>
              <w:t xml:space="preserve">Microsoft Edge </w:t>
            </w:r>
            <w:r w:rsidR="00EF5B90" w:rsidRPr="00BB7834">
              <w:rPr>
                <w:sz w:val="18"/>
                <w:szCs w:val="18"/>
              </w:rPr>
              <w:t>(Version</w:t>
            </w:r>
            <w:r w:rsidRPr="00BB7834">
              <w:rPr>
                <w:sz w:val="18"/>
                <w:szCs w:val="18"/>
              </w:rPr>
              <w:t xml:space="preserve"> 107.0.1418.26 (Official build) (64-bit))</w:t>
            </w:r>
          </w:p>
        </w:tc>
        <w:tc>
          <w:tcPr>
            <w:tcW w:w="2480" w:type="dxa"/>
          </w:tcPr>
          <w:p w14:paraId="2E1B2614" w14:textId="7A93D4A2" w:rsidR="007C688E" w:rsidRPr="00931529" w:rsidRDefault="00FF1D90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Laptop Dell </w:t>
            </w:r>
          </w:p>
        </w:tc>
      </w:tr>
      <w:tr w:rsidR="00BB7834" w:rsidRPr="00931529" w14:paraId="530D78BF" w14:textId="77777777" w:rsidTr="00A77D7E">
        <w:trPr>
          <w:trHeight w:val="500"/>
        </w:trPr>
        <w:tc>
          <w:tcPr>
            <w:tcW w:w="2753" w:type="dxa"/>
          </w:tcPr>
          <w:p w14:paraId="446BFB1B" w14:textId="77777777" w:rsidR="00BB7834" w:rsidRDefault="00BB7834" w:rsidP="00BB7834">
            <w:pPr>
              <w:rPr>
                <w:sz w:val="18"/>
                <w:szCs w:val="18"/>
              </w:rPr>
            </w:pPr>
          </w:p>
        </w:tc>
        <w:tc>
          <w:tcPr>
            <w:tcW w:w="4123" w:type="dxa"/>
          </w:tcPr>
          <w:p w14:paraId="03604220" w14:textId="55AEA839" w:rsidR="00BB7834" w:rsidRDefault="00BB7834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Windows </w:t>
            </w:r>
            <w:r w:rsidR="00EF5B90">
              <w:rPr>
                <w:sz w:val="18"/>
                <w:szCs w:val="18"/>
              </w:rPr>
              <w:t>10, Os</w:t>
            </w:r>
            <w:r>
              <w:rPr>
                <w:sz w:val="18"/>
                <w:szCs w:val="18"/>
              </w:rPr>
              <w:t xml:space="preserve"> build 21H2/ 19044.1645; </w:t>
            </w:r>
          </w:p>
          <w:p w14:paraId="7D8D1D30" w14:textId="35A483C7" w:rsidR="00BB7834" w:rsidRDefault="00BB7834" w:rsidP="00BB7834">
            <w:pPr>
              <w:rPr>
                <w:sz w:val="18"/>
                <w:szCs w:val="18"/>
              </w:rPr>
            </w:pPr>
            <w:r w:rsidRPr="00BB7834">
              <w:rPr>
                <w:sz w:val="18"/>
                <w:szCs w:val="18"/>
              </w:rPr>
              <w:t>Chrome (Version 107.0.5304.88 (Official Build) (64-bit))</w:t>
            </w:r>
          </w:p>
        </w:tc>
        <w:tc>
          <w:tcPr>
            <w:tcW w:w="2480" w:type="dxa"/>
          </w:tcPr>
          <w:p w14:paraId="29A5A73C" w14:textId="4A19D2A0" w:rsidR="00BB7834" w:rsidRDefault="00BB7834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Laptop Dell</w:t>
            </w:r>
          </w:p>
        </w:tc>
      </w:tr>
      <w:tr w:rsidR="00A77D7E" w:rsidRPr="00931529" w14:paraId="26487D3D" w14:textId="77777777" w:rsidTr="00A77D7E">
        <w:trPr>
          <w:trHeight w:val="185"/>
        </w:trPr>
        <w:tc>
          <w:tcPr>
            <w:tcW w:w="2753" w:type="dxa"/>
          </w:tcPr>
          <w:p w14:paraId="2C06CE6D" w14:textId="77777777" w:rsidR="00A77D7E" w:rsidRDefault="00A77D7E" w:rsidP="00BB7834">
            <w:pPr>
              <w:rPr>
                <w:sz w:val="18"/>
                <w:szCs w:val="18"/>
              </w:rPr>
            </w:pPr>
          </w:p>
        </w:tc>
        <w:tc>
          <w:tcPr>
            <w:tcW w:w="4123" w:type="dxa"/>
          </w:tcPr>
          <w:p w14:paraId="1C29ED2A" w14:textId="0A041D87" w:rsidR="00A77D7E" w:rsidRDefault="00EF5B90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MANTIS bug management tool</w:t>
            </w:r>
          </w:p>
        </w:tc>
        <w:tc>
          <w:tcPr>
            <w:tcW w:w="2480" w:type="dxa"/>
          </w:tcPr>
          <w:p w14:paraId="0F7C1544" w14:textId="77777777" w:rsidR="00A77D7E" w:rsidRDefault="00A77D7E" w:rsidP="00BB7834">
            <w:pPr>
              <w:rPr>
                <w:sz w:val="18"/>
                <w:szCs w:val="18"/>
              </w:rPr>
            </w:pPr>
          </w:p>
        </w:tc>
      </w:tr>
      <w:tr w:rsidR="00A77D7E" w:rsidRPr="00931529" w14:paraId="73BDFC1E" w14:textId="77777777" w:rsidTr="00A77D7E">
        <w:trPr>
          <w:trHeight w:val="500"/>
        </w:trPr>
        <w:tc>
          <w:tcPr>
            <w:tcW w:w="2753" w:type="dxa"/>
            <w:vMerge w:val="restart"/>
          </w:tcPr>
          <w:p w14:paraId="27374ED2" w14:textId="46E0FE18" w:rsidR="00A77D7E" w:rsidRDefault="00A77D7E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Tools</w:t>
            </w:r>
            <w:r w:rsidR="00EF5B90">
              <w:rPr>
                <w:sz w:val="18"/>
                <w:szCs w:val="18"/>
              </w:rPr>
              <w:t>/services</w:t>
            </w:r>
          </w:p>
        </w:tc>
        <w:tc>
          <w:tcPr>
            <w:tcW w:w="4123" w:type="dxa"/>
          </w:tcPr>
          <w:p w14:paraId="0FD79A32" w14:textId="60259F1F" w:rsidR="00A77D7E" w:rsidRDefault="00A77D7E" w:rsidP="00BB7834">
            <w:pPr>
              <w:rPr>
                <w:sz w:val="18"/>
                <w:szCs w:val="18"/>
              </w:rPr>
            </w:pPr>
            <w:r w:rsidRPr="00A77D7E">
              <w:rPr>
                <w:sz w:val="18"/>
                <w:szCs w:val="18"/>
              </w:rPr>
              <w:t>https://www.browserstack.com/responsive</w:t>
            </w:r>
          </w:p>
        </w:tc>
        <w:tc>
          <w:tcPr>
            <w:tcW w:w="2480" w:type="dxa"/>
          </w:tcPr>
          <w:p w14:paraId="5D4323B7" w14:textId="5ABE7E0C" w:rsidR="00A77D7E" w:rsidRDefault="00A77D7E" w:rsidP="00BB7834">
            <w:pPr>
              <w:rPr>
                <w:sz w:val="18"/>
                <w:szCs w:val="18"/>
              </w:rPr>
            </w:pPr>
          </w:p>
        </w:tc>
      </w:tr>
      <w:tr w:rsidR="00A77D7E" w:rsidRPr="00931529" w14:paraId="4DADBD0F" w14:textId="77777777" w:rsidTr="00A77D7E">
        <w:trPr>
          <w:trHeight w:val="500"/>
        </w:trPr>
        <w:tc>
          <w:tcPr>
            <w:tcW w:w="2753" w:type="dxa"/>
            <w:vMerge/>
          </w:tcPr>
          <w:p w14:paraId="1CCE1A6A" w14:textId="77777777" w:rsidR="00A77D7E" w:rsidRDefault="00A77D7E" w:rsidP="00BB7834">
            <w:pPr>
              <w:rPr>
                <w:sz w:val="18"/>
                <w:szCs w:val="18"/>
              </w:rPr>
            </w:pPr>
          </w:p>
        </w:tc>
        <w:tc>
          <w:tcPr>
            <w:tcW w:w="4123" w:type="dxa"/>
          </w:tcPr>
          <w:p w14:paraId="29D823DC" w14:textId="281A0FF5" w:rsidR="00A77D7E" w:rsidRPr="00A77D7E" w:rsidRDefault="00A77D7E" w:rsidP="00BB7834">
            <w:pPr>
              <w:rPr>
                <w:sz w:val="18"/>
                <w:szCs w:val="18"/>
              </w:rPr>
            </w:pPr>
            <w:r w:rsidRPr="00A77D7E">
              <w:rPr>
                <w:sz w:val="18"/>
                <w:szCs w:val="18"/>
              </w:rPr>
              <w:t>https://web.dev/measure/</w:t>
            </w:r>
          </w:p>
        </w:tc>
        <w:tc>
          <w:tcPr>
            <w:tcW w:w="2480" w:type="dxa"/>
          </w:tcPr>
          <w:p w14:paraId="63E4701C" w14:textId="58F668FA" w:rsidR="00A77D7E" w:rsidRDefault="00A77D7E" w:rsidP="00BB7834">
            <w:pPr>
              <w:rPr>
                <w:sz w:val="18"/>
                <w:szCs w:val="18"/>
              </w:rPr>
            </w:pPr>
          </w:p>
        </w:tc>
      </w:tr>
      <w:tr w:rsidR="00A77D7E" w:rsidRPr="00931529" w14:paraId="6D453A5A" w14:textId="77777777" w:rsidTr="00A77D7E">
        <w:trPr>
          <w:trHeight w:val="500"/>
        </w:trPr>
        <w:tc>
          <w:tcPr>
            <w:tcW w:w="2753" w:type="dxa"/>
            <w:vMerge/>
          </w:tcPr>
          <w:p w14:paraId="0BC79EB0" w14:textId="77777777" w:rsidR="00A77D7E" w:rsidRDefault="00A77D7E" w:rsidP="00BB7834">
            <w:pPr>
              <w:rPr>
                <w:sz w:val="18"/>
                <w:szCs w:val="18"/>
              </w:rPr>
            </w:pPr>
          </w:p>
        </w:tc>
        <w:tc>
          <w:tcPr>
            <w:tcW w:w="4123" w:type="dxa"/>
          </w:tcPr>
          <w:p w14:paraId="041F7F69" w14:textId="77517377" w:rsidR="00A77D7E" w:rsidRPr="00A77D7E" w:rsidRDefault="00A77D7E" w:rsidP="00BB7834">
            <w:pPr>
              <w:rPr>
                <w:sz w:val="18"/>
                <w:szCs w:val="18"/>
              </w:rPr>
            </w:pPr>
            <w:r w:rsidRPr="00A77D7E">
              <w:rPr>
                <w:sz w:val="18"/>
                <w:szCs w:val="18"/>
              </w:rPr>
              <w:t>https://sitecheck.sucuri.net/</w:t>
            </w:r>
          </w:p>
        </w:tc>
        <w:tc>
          <w:tcPr>
            <w:tcW w:w="2480" w:type="dxa"/>
          </w:tcPr>
          <w:p w14:paraId="47679ED5" w14:textId="5CEA270B" w:rsidR="00A77D7E" w:rsidRDefault="00A77D7E" w:rsidP="00BB7834">
            <w:pPr>
              <w:rPr>
                <w:sz w:val="18"/>
                <w:szCs w:val="18"/>
              </w:rPr>
            </w:pPr>
          </w:p>
        </w:tc>
      </w:tr>
    </w:tbl>
    <w:p w14:paraId="62CC23F4" w14:textId="77777777" w:rsidR="00524A7A" w:rsidRDefault="007C688E" w:rsidP="0075613D">
      <w:pPr>
        <w:pStyle w:val="Heading2"/>
      </w:pPr>
      <w:bookmarkStart w:id="8" w:name="_Toc463037917"/>
      <w:r>
        <w:t>Testing Team</w:t>
      </w:r>
      <w:bookmarkEnd w:id="8"/>
    </w:p>
    <w:p w14:paraId="383D8E3A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3703DBEE" w14:textId="77777777" w:rsidTr="00BB7834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2C860AA8" w14:textId="77777777" w:rsidR="007C688E" w:rsidRPr="00931529" w:rsidRDefault="007C688E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2D53A2BA" w14:textId="77777777" w:rsidR="007C688E" w:rsidRPr="00931529" w:rsidRDefault="007C688E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7C968F49" w14:textId="77777777" w:rsidR="007C688E" w:rsidRPr="00931529" w:rsidRDefault="007C688E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14:paraId="18B57990" w14:textId="77777777" w:rsidTr="00BB7834">
        <w:trPr>
          <w:trHeight w:val="500"/>
        </w:trPr>
        <w:tc>
          <w:tcPr>
            <w:tcW w:w="2552" w:type="dxa"/>
          </w:tcPr>
          <w:p w14:paraId="2A190F68" w14:textId="75E0CF3D" w:rsidR="007C688E" w:rsidRPr="00931529" w:rsidRDefault="00FF1D90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 Tester</w:t>
            </w:r>
          </w:p>
        </w:tc>
        <w:tc>
          <w:tcPr>
            <w:tcW w:w="2551" w:type="dxa"/>
          </w:tcPr>
          <w:p w14:paraId="1E70C95F" w14:textId="320F6873" w:rsidR="007C688E" w:rsidRPr="00931529" w:rsidRDefault="00FF1D90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Madalina Blaga</w:t>
            </w:r>
          </w:p>
        </w:tc>
        <w:tc>
          <w:tcPr>
            <w:tcW w:w="4253" w:type="dxa"/>
          </w:tcPr>
          <w:p w14:paraId="67EA0B04" w14:textId="518180A9" w:rsidR="007C688E" w:rsidRPr="00931529" w:rsidRDefault="00BB7834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 </w:t>
            </w:r>
            <w:r w:rsidR="00FF1D90">
              <w:rPr>
                <w:sz w:val="18"/>
                <w:szCs w:val="18"/>
              </w:rPr>
              <w:t>hours</w:t>
            </w:r>
          </w:p>
        </w:tc>
      </w:tr>
      <w:tr w:rsidR="007C688E" w:rsidRPr="00931529" w14:paraId="474465B9" w14:textId="77777777" w:rsidTr="00BB7834">
        <w:trPr>
          <w:trHeight w:val="500"/>
        </w:trPr>
        <w:tc>
          <w:tcPr>
            <w:tcW w:w="2552" w:type="dxa"/>
          </w:tcPr>
          <w:p w14:paraId="05054C61" w14:textId="0D05B2F6" w:rsidR="007C688E" w:rsidRDefault="00BB7834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Mentor </w:t>
            </w:r>
          </w:p>
        </w:tc>
        <w:tc>
          <w:tcPr>
            <w:tcW w:w="2551" w:type="dxa"/>
          </w:tcPr>
          <w:p w14:paraId="374FC828" w14:textId="1F657516" w:rsidR="007C688E" w:rsidRPr="00A77D7E" w:rsidRDefault="00022623" w:rsidP="00BB7834">
            <w:pPr>
              <w:rPr>
                <w:color w:val="595959" w:themeColor="text1" w:themeTint="A6"/>
                <w:sz w:val="18"/>
                <w:szCs w:val="18"/>
              </w:rPr>
            </w:pPr>
            <w:hyperlink r:id="rId11" w:history="1">
              <w:r w:rsidR="00205069" w:rsidRPr="00A77D7E">
                <w:rPr>
                  <w:rStyle w:val="Hyperlink"/>
                  <w:rFonts w:ascii="Verdana" w:hAnsi="Verdana" w:cs="Segoe UI"/>
                  <w:color w:val="595959" w:themeColor="text1" w:themeTint="A6"/>
                  <w:sz w:val="18"/>
                  <w:szCs w:val="18"/>
                  <w:shd w:val="clear" w:color="auto" w:fill="FFFFFF"/>
                </w:rPr>
                <w:t>Catalin Mihacea</w:t>
              </w:r>
            </w:hyperlink>
          </w:p>
        </w:tc>
        <w:tc>
          <w:tcPr>
            <w:tcW w:w="4253" w:type="dxa"/>
          </w:tcPr>
          <w:p w14:paraId="0ABE72BD" w14:textId="77777777" w:rsidR="007C688E" w:rsidRPr="00931529" w:rsidRDefault="007C688E" w:rsidP="00BB7834">
            <w:pPr>
              <w:rPr>
                <w:sz w:val="18"/>
                <w:szCs w:val="18"/>
              </w:rPr>
            </w:pPr>
          </w:p>
        </w:tc>
      </w:tr>
      <w:tr w:rsidR="007C688E" w:rsidRPr="00931529" w14:paraId="1CDCFFFC" w14:textId="77777777" w:rsidTr="00BB7834">
        <w:trPr>
          <w:trHeight w:val="500"/>
        </w:trPr>
        <w:tc>
          <w:tcPr>
            <w:tcW w:w="2552" w:type="dxa"/>
          </w:tcPr>
          <w:p w14:paraId="25FF325D" w14:textId="43E10B6D" w:rsidR="007C688E" w:rsidRPr="00931529" w:rsidRDefault="00BB7834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Mentor</w:t>
            </w:r>
          </w:p>
        </w:tc>
        <w:tc>
          <w:tcPr>
            <w:tcW w:w="2551" w:type="dxa"/>
          </w:tcPr>
          <w:p w14:paraId="4A3BF08D" w14:textId="6D620F90" w:rsidR="007C688E" w:rsidRPr="00A77D7E" w:rsidRDefault="00022623" w:rsidP="00BB7834">
            <w:pPr>
              <w:rPr>
                <w:color w:val="595959" w:themeColor="text1" w:themeTint="A6"/>
                <w:sz w:val="18"/>
                <w:szCs w:val="18"/>
              </w:rPr>
            </w:pPr>
            <w:hyperlink r:id="rId12" w:history="1">
              <w:r w:rsidR="00205069" w:rsidRPr="00A77D7E">
                <w:rPr>
                  <w:rStyle w:val="Hyperlink"/>
                  <w:rFonts w:ascii="Verdana" w:hAnsi="Verdana" w:cs="Segoe UI"/>
                  <w:color w:val="595959" w:themeColor="text1" w:themeTint="A6"/>
                  <w:sz w:val="18"/>
                  <w:szCs w:val="18"/>
                  <w:shd w:val="clear" w:color="auto" w:fill="FFFFFF"/>
                </w:rPr>
                <w:t>Mihai Streza</w:t>
              </w:r>
            </w:hyperlink>
          </w:p>
        </w:tc>
        <w:tc>
          <w:tcPr>
            <w:tcW w:w="4253" w:type="dxa"/>
          </w:tcPr>
          <w:p w14:paraId="78883819" w14:textId="77777777" w:rsidR="007C688E" w:rsidRPr="00931529" w:rsidRDefault="007C688E" w:rsidP="00BB7834">
            <w:pPr>
              <w:rPr>
                <w:sz w:val="18"/>
                <w:szCs w:val="18"/>
              </w:rPr>
            </w:pPr>
          </w:p>
        </w:tc>
      </w:tr>
    </w:tbl>
    <w:p w14:paraId="65552569" w14:textId="77777777" w:rsidR="00822D78" w:rsidRDefault="00822D78" w:rsidP="007C688E">
      <w:pPr>
        <w:pStyle w:val="Body"/>
      </w:pPr>
    </w:p>
    <w:p w14:paraId="0E891633" w14:textId="77777777"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14:paraId="3C2548F7" w14:textId="77777777" w:rsidR="007C688E" w:rsidRPr="007C688E" w:rsidRDefault="007C688E" w:rsidP="007C688E">
      <w:pPr>
        <w:pStyle w:val="Body"/>
      </w:pPr>
    </w:p>
    <w:p w14:paraId="7D6D0C89" w14:textId="77777777" w:rsidR="00524A7A" w:rsidRPr="00822D78" w:rsidRDefault="00524A7A" w:rsidP="00822D78">
      <w:pPr>
        <w:pStyle w:val="Heading1"/>
      </w:pPr>
      <w:bookmarkStart w:id="9" w:name="_Toc463037918"/>
      <w:r w:rsidRPr="00822D78">
        <w:t xml:space="preserve">Test </w:t>
      </w:r>
      <w:r w:rsidR="00F14713" w:rsidRPr="00822D78">
        <w:t>Results</w:t>
      </w:r>
      <w:bookmarkEnd w:id="9"/>
    </w:p>
    <w:p w14:paraId="5F0D2E69" w14:textId="3A494ECD" w:rsidR="00F14713" w:rsidRDefault="00B73964" w:rsidP="0075613D">
      <w:pPr>
        <w:pStyle w:val="Heading2"/>
      </w:pPr>
      <w:bookmarkStart w:id="10" w:name="_Toc463037919"/>
      <w:r>
        <w:t xml:space="preserve">Executed </w:t>
      </w:r>
      <w:r w:rsidR="00F14713">
        <w:t>Test Case</w:t>
      </w:r>
      <w:r>
        <w:t>s</w:t>
      </w:r>
      <w:bookmarkEnd w:id="10"/>
    </w:p>
    <w:tbl>
      <w:tblPr>
        <w:tblW w:w="989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019"/>
        <w:gridCol w:w="691"/>
        <w:gridCol w:w="929"/>
        <w:gridCol w:w="804"/>
        <w:gridCol w:w="1007"/>
        <w:gridCol w:w="815"/>
        <w:gridCol w:w="1403"/>
        <w:gridCol w:w="1568"/>
      </w:tblGrid>
      <w:tr w:rsidR="00BB7834" w:rsidRPr="00BB7834" w14:paraId="31D77E24" w14:textId="77777777" w:rsidTr="005659EE">
        <w:trPr>
          <w:trHeight w:val="248"/>
        </w:trPr>
        <w:tc>
          <w:tcPr>
            <w:tcW w:w="1657" w:type="dxa"/>
            <w:vMerge w:val="restart"/>
            <w:shd w:val="clear" w:color="auto" w:fill="auto"/>
            <w:noWrap/>
            <w:vAlign w:val="center"/>
            <w:hideMark/>
          </w:tcPr>
          <w:p w14:paraId="370B65AC" w14:textId="77777777" w:rsidR="00BB7834" w:rsidRPr="00BB7834" w:rsidRDefault="00BB7834" w:rsidP="00BB7834">
            <w:pPr>
              <w:spacing w:before="0" w:line="240" w:lineRule="auto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Test overview</w:t>
            </w:r>
          </w:p>
        </w:tc>
        <w:tc>
          <w:tcPr>
            <w:tcW w:w="8236" w:type="dxa"/>
            <w:gridSpan w:val="8"/>
            <w:shd w:val="clear" w:color="auto" w:fill="auto"/>
            <w:noWrap/>
            <w:vAlign w:val="center"/>
            <w:hideMark/>
          </w:tcPr>
          <w:p w14:paraId="4B485AFD" w14:textId="3DEAC666" w:rsidR="00BB7834" w:rsidRPr="00BB7834" w:rsidRDefault="005659EE" w:rsidP="00BB7834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ascii="Arial" w:hAnsi="Arial"/>
                <w:b/>
                <w:bCs/>
                <w:color w:val="auto"/>
                <w:sz w:val="22"/>
                <w:szCs w:val="22"/>
                <w:lang w:val="en-US" w:eastAsia="zh-CN"/>
              </w:rPr>
              <w:t>STATUS</w:t>
            </w:r>
            <w:r w:rsidR="00BB7834" w:rsidRPr="005659EE">
              <w:rPr>
                <w:rFonts w:ascii="Arial" w:hAnsi="Arial"/>
                <w:b/>
                <w:bCs/>
                <w:color w:val="auto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 w:rsidR="00BB7834" w:rsidRPr="00BB7834" w14:paraId="30807603" w14:textId="77777777" w:rsidTr="005659EE">
        <w:trPr>
          <w:trHeight w:val="519"/>
        </w:trPr>
        <w:tc>
          <w:tcPr>
            <w:tcW w:w="1657" w:type="dxa"/>
            <w:vMerge/>
            <w:shd w:val="clear" w:color="auto" w:fill="auto"/>
            <w:vAlign w:val="center"/>
            <w:hideMark/>
          </w:tcPr>
          <w:p w14:paraId="330F09F0" w14:textId="77777777" w:rsidR="00BB7834" w:rsidRPr="00BB7834" w:rsidRDefault="00BB7834" w:rsidP="00BB7834">
            <w:pPr>
              <w:spacing w:before="0" w:line="240" w:lineRule="auto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7B1AB5A0" w14:textId="4AB6B974" w:rsidR="00205069" w:rsidRDefault="00BB7834" w:rsidP="00205069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 w:rsidRPr="00205069">
              <w:rPr>
                <w:rFonts w:ascii="Arial" w:hAnsi="Arial"/>
                <w:b/>
                <w:bCs/>
                <w:color w:val="auto"/>
                <w:sz w:val="20"/>
                <w:szCs w:val="20"/>
                <w:lang w:val="en-US" w:eastAsia="zh-CN"/>
              </w:rPr>
              <w:t>Pass</w:t>
            </w:r>
          </w:p>
          <w:p w14:paraId="62FD1460" w14:textId="184DC8BD" w:rsidR="00BB7834" w:rsidRPr="00205069" w:rsidRDefault="00BB7834" w:rsidP="00205069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 w:rsidRPr="00205069">
              <w:rPr>
                <w:rFonts w:ascii="Arial" w:hAnsi="Arial"/>
                <w:b/>
                <w:bCs/>
                <w:color w:val="auto"/>
                <w:sz w:val="20"/>
                <w:szCs w:val="20"/>
                <w:lang w:val="en-US" w:eastAsia="zh-CN"/>
              </w:rPr>
              <w:t>%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2039F10" w14:textId="2B3F8CB0" w:rsidR="00BB7834" w:rsidRPr="00205069" w:rsidRDefault="00BB7834" w:rsidP="00205069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 w:rsidRPr="00205069">
              <w:rPr>
                <w:rFonts w:ascii="Arial" w:hAnsi="Arial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No of </w:t>
            </w:r>
            <w:r w:rsidR="00EF5B90" w:rsidRPr="00205069">
              <w:rPr>
                <w:rFonts w:ascii="Arial" w:hAnsi="Arial"/>
                <w:b/>
                <w:bCs/>
                <w:color w:val="auto"/>
                <w:sz w:val="20"/>
                <w:szCs w:val="20"/>
                <w:lang w:val="en-US" w:eastAsia="zh-CN"/>
              </w:rPr>
              <w:t>tests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7FF9E9C6" w14:textId="77777777" w:rsidR="00BB7834" w:rsidRPr="00BB7834" w:rsidRDefault="00BB7834" w:rsidP="00205069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000000"/>
                <w:sz w:val="20"/>
                <w:szCs w:val="20"/>
                <w:lang w:val="en-US" w:eastAsia="zh-CN"/>
              </w:rPr>
              <w:t>Passed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318A3D47" w14:textId="77777777" w:rsidR="00BB7834" w:rsidRPr="00BB7834" w:rsidRDefault="00BB7834" w:rsidP="00205069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000000"/>
                <w:sz w:val="20"/>
                <w:szCs w:val="20"/>
                <w:lang w:val="en-US" w:eastAsia="zh-CN"/>
              </w:rPr>
              <w:t>Failed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1F5D9972" w14:textId="77777777" w:rsidR="00BB7834" w:rsidRPr="00BB7834" w:rsidRDefault="00BB7834" w:rsidP="00205069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FFFFFF"/>
                <w:sz w:val="20"/>
                <w:szCs w:val="20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FFFFFF"/>
                <w:sz w:val="20"/>
                <w:szCs w:val="20"/>
                <w:lang w:val="en-US" w:eastAsia="zh-CN"/>
              </w:rPr>
              <w:t>Blocked</w:t>
            </w:r>
          </w:p>
        </w:tc>
        <w:tc>
          <w:tcPr>
            <w:tcW w:w="815" w:type="dxa"/>
            <w:shd w:val="clear" w:color="auto" w:fill="auto"/>
            <w:noWrap/>
            <w:vAlign w:val="bottom"/>
            <w:hideMark/>
          </w:tcPr>
          <w:p w14:paraId="64D47D48" w14:textId="77777777" w:rsidR="00BB7834" w:rsidRPr="00BB7834" w:rsidRDefault="00BB7834" w:rsidP="00205069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000000"/>
                <w:sz w:val="20"/>
                <w:szCs w:val="20"/>
                <w:lang w:val="en-US" w:eastAsia="zh-CN"/>
              </w:rPr>
              <w:t>Not tested</w:t>
            </w:r>
          </w:p>
        </w:tc>
        <w:tc>
          <w:tcPr>
            <w:tcW w:w="1403" w:type="dxa"/>
            <w:shd w:val="clear" w:color="auto" w:fill="auto"/>
            <w:vAlign w:val="bottom"/>
            <w:hideMark/>
          </w:tcPr>
          <w:p w14:paraId="46D72F50" w14:textId="77777777" w:rsidR="00BB7834" w:rsidRPr="00BB7834" w:rsidRDefault="00BB7834" w:rsidP="00BB7834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0"/>
                <w:szCs w:val="20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0"/>
                <w:szCs w:val="20"/>
                <w:lang w:val="en-US" w:eastAsia="zh-CN"/>
              </w:rPr>
              <w:t xml:space="preserve"> Improvement ID</w:t>
            </w:r>
          </w:p>
        </w:tc>
        <w:tc>
          <w:tcPr>
            <w:tcW w:w="1568" w:type="dxa"/>
            <w:shd w:val="clear" w:color="auto" w:fill="auto"/>
            <w:noWrap/>
            <w:vAlign w:val="center"/>
            <w:hideMark/>
          </w:tcPr>
          <w:p w14:paraId="483EE914" w14:textId="77777777" w:rsidR="00BB7834" w:rsidRPr="00BB7834" w:rsidRDefault="00BB7834" w:rsidP="00BB7834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0"/>
                <w:szCs w:val="20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0"/>
                <w:szCs w:val="20"/>
                <w:lang w:val="en-US" w:eastAsia="zh-CN"/>
              </w:rPr>
              <w:t>Bugs ID</w:t>
            </w:r>
          </w:p>
        </w:tc>
      </w:tr>
      <w:tr w:rsidR="00BB7834" w:rsidRPr="00BB7834" w14:paraId="2B703286" w14:textId="77777777" w:rsidTr="00EF5B90">
        <w:trPr>
          <w:trHeight w:val="744"/>
        </w:trPr>
        <w:tc>
          <w:tcPr>
            <w:tcW w:w="1657" w:type="dxa"/>
            <w:shd w:val="clear" w:color="auto" w:fill="auto"/>
            <w:noWrap/>
            <w:hideMark/>
          </w:tcPr>
          <w:p w14:paraId="4B3C3173" w14:textId="78BF4DCE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Create new account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5F41D2E1" w14:textId="4D96CF7D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83,3%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7B43F43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48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78FD43E3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40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27224E2F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8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6A1E182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1F9130B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2005A356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hideMark/>
          </w:tcPr>
          <w:p w14:paraId="1357D41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0044996; ID 0044961; ID 0044970; ID 0044971;ID 0044972; ID 0044997; ID 0044998; ID 0044999</w:t>
            </w:r>
          </w:p>
        </w:tc>
      </w:tr>
      <w:tr w:rsidR="00BB7834" w:rsidRPr="00BB7834" w14:paraId="0215F6EB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0A4F130D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Login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169AA16F" w14:textId="571D259D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87,5%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452FCC48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55BCBF6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7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45076C58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1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48D43FF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11A6B1F6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4305EBEE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5538E0D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0045133</w:t>
            </w:r>
          </w:p>
        </w:tc>
      </w:tr>
      <w:tr w:rsidR="00BB7834" w:rsidRPr="00BB7834" w14:paraId="3B38F88F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1FAE36F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Forgot password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797E7D69" w14:textId="63DB0468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100,0%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049E2F6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438CC7C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3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0AD7E1F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1704E36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3194A702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2ED7C13C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261CD58B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BB7834" w:rsidRPr="00BB7834" w14:paraId="58AF853E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13A44F3B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Add to cart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218056A3" w14:textId="43B48739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100,0%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53887AA3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35D5ADBC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3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6176DC1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27E538B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1FBCA0D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227316F9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3445112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BB7834" w:rsidRPr="00BB7834" w14:paraId="5AC06634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60977C5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Continue shopping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2E89966E" w14:textId="4A4A46F6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100,0%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6F5CD3B9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57335146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1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66C1C803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33231646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641A469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5F12A316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69075E7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BB7834" w:rsidRPr="00BB7834" w14:paraId="27274A8D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221DCAB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Update cart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6BF65838" w14:textId="3EE04FDC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80,0%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64A34DB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67E91236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4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736C8C5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1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264FCC1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5E54EE36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hideMark/>
          </w:tcPr>
          <w:p w14:paraId="7B436A60" w14:textId="5907D941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0045134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6454E021" w14:textId="5E18BE30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0045135</w:t>
            </w:r>
          </w:p>
        </w:tc>
      </w:tr>
      <w:tr w:rsidR="00BB7834" w:rsidRPr="00BB7834" w14:paraId="7153561D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2963C0AA" w14:textId="67982212" w:rsidR="00BB7834" w:rsidRPr="00BB7834" w:rsidRDefault="00EF5B90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>
              <w:rPr>
                <w:rFonts w:ascii="Arial" w:hAnsi="Arial"/>
                <w:b/>
                <w:bCs/>
                <w:color w:val="auto"/>
                <w:lang w:val="en-US" w:eastAsia="zh-CN"/>
              </w:rPr>
              <w:t>F</w:t>
            </w: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 xml:space="preserve">avorite </w:t>
            </w:r>
            <w:r>
              <w:rPr>
                <w:rFonts w:ascii="Arial" w:hAnsi="Arial"/>
                <w:b/>
                <w:bCs/>
                <w:color w:val="auto"/>
                <w:lang w:val="en-US" w:eastAsia="zh-CN"/>
              </w:rPr>
              <w:t>list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72E3117F" w14:textId="325FB1D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100,0%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0C2329E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3C0A503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3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72B41FA6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032F231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4260C4C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1568CC7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0045136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70791CD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BB7834" w:rsidRPr="00BB7834" w14:paraId="0A534251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251B8ECC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Remove from cart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2D41F01E" w14:textId="69CBDF4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100,0%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55A577B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47EF09B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3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38538D1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78587143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73FE033C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72CF0436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0045137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0AE18FB8" w14:textId="76451612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BB7834" w:rsidRPr="00BB7834" w14:paraId="1EF05C5C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3723C0F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Checkout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71ADBB22" w14:textId="6899AE5C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100,0%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30F10289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28FB0CED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2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422B9AB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1DDA53C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5BCD3DE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6BCCB8BB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27D7DAC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BB7834" w:rsidRPr="00BB7834" w14:paraId="7A19986B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0613F00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Search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45EBA4F1" w14:textId="55A770DD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100,0%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7C238312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79683B5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7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2EB9E89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2D1D2DFE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537A3F2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13D5281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736EBB6F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BB7834" w:rsidRPr="00BB7834" w14:paraId="59D40972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42F92DE4" w14:textId="7F9452C8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Logout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6C6268C1" w14:textId="3FCC367B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100,0%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1659A7A8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08818F1B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6D5BC5B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74BBEAB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68278EF2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50A3C37D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358F69A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BB7834" w:rsidRPr="00BB7834" w14:paraId="7DAF5A7E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367B50F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My account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33DD61C1" w14:textId="3FF7EDA0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91,7%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4EFBFD08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34270688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7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5832551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1DF72A5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2E206DC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2D1F3B4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223245E0" w14:textId="536C9A30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0045138</w:t>
            </w:r>
          </w:p>
        </w:tc>
      </w:tr>
      <w:tr w:rsidR="00BB7834" w:rsidRPr="00BB7834" w14:paraId="29562CAE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4B2F95D9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000000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000000"/>
                <w:lang w:val="en-US" w:eastAsia="zh-CN"/>
              </w:rPr>
              <w:t>Payment and delivery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7B948C41" w14:textId="07D6B6C4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100,0%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0CD5A56F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7B3844B3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7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38B07BC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6588E80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503ABFAB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78D7DC82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0C335BD2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BB7834" w:rsidRPr="00BB7834" w14:paraId="64C06FE3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69FCDB3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u w:val="single"/>
                <w:lang w:val="en-US" w:eastAsia="zh-CN"/>
              </w:rPr>
              <w:t>Sort and filter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2471A152" w14:textId="2D3F5E32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15,6%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36469B4F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4DC0FB5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5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7F772A0B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1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1994E85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00A27E0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74C9379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6665A6E4" w14:textId="086401C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0045139</w:t>
            </w:r>
          </w:p>
        </w:tc>
      </w:tr>
      <w:tr w:rsidR="00BB7834" w:rsidRPr="00BB7834" w14:paraId="3EE89CAE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4591495B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lang w:val="en-US" w:eastAsia="zh-CN"/>
              </w:rPr>
              <w:t>Responsive testing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71B8057E" w14:textId="660F9066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u w:val="single"/>
              </w:rPr>
              <w:t>100,0%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3BB7A00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0E82B35D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6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4727BE9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5AC69AF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1033CADA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2DF9CDDC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635B416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BB7834" w:rsidRPr="00BB7834" w14:paraId="0E02A2CD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7CCF82A5" w14:textId="543E4182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u w:val="single"/>
                <w:lang w:val="en-US" w:eastAsia="zh-CN"/>
              </w:rPr>
              <w:t xml:space="preserve">Web </w:t>
            </w:r>
            <w:r w:rsidR="00EF5B90" w:rsidRPr="00BB7834">
              <w:rPr>
                <w:rFonts w:ascii="Arial" w:hAnsi="Arial"/>
                <w:b/>
                <w:bCs/>
                <w:color w:val="auto"/>
                <w:u w:val="single"/>
                <w:lang w:val="en-US" w:eastAsia="zh-CN"/>
              </w:rPr>
              <w:t>accessibility</w:t>
            </w:r>
            <w:r w:rsidRPr="00BB7834">
              <w:rPr>
                <w:rFonts w:ascii="Arial" w:hAnsi="Arial"/>
                <w:b/>
                <w:bCs/>
                <w:color w:val="auto"/>
                <w:u w:val="single"/>
                <w:lang w:val="en-US" w:eastAsia="zh-CN"/>
              </w:rPr>
              <w:t xml:space="preserve"> testing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3FD3E01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25,00%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3E47A3D9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5D659419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4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1CEF5BE0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25A45D38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2D98F3B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5FCA095F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64D6583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BB7834" w:rsidRPr="00BB7834" w14:paraId="39C23E09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162C5922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u w:val="single"/>
                <w:lang w:val="en-US" w:eastAsia="zh-CN"/>
              </w:rPr>
              <w:t>Connectivity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3E642BD8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0,00%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23F2C3AE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3349A54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2B558D8D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4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0C241306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5EFA7484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4954D3A7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5648967E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0045167</w:t>
            </w:r>
          </w:p>
        </w:tc>
      </w:tr>
      <w:tr w:rsidR="00BB7834" w:rsidRPr="00BB7834" w14:paraId="630A7697" w14:textId="77777777" w:rsidTr="00EF5B90">
        <w:trPr>
          <w:trHeight w:val="248"/>
        </w:trPr>
        <w:tc>
          <w:tcPr>
            <w:tcW w:w="1657" w:type="dxa"/>
            <w:shd w:val="clear" w:color="auto" w:fill="auto"/>
            <w:noWrap/>
            <w:hideMark/>
          </w:tcPr>
          <w:p w14:paraId="6BD2A613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auto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b/>
                <w:bCs/>
                <w:color w:val="auto"/>
                <w:u w:val="single"/>
                <w:lang w:val="en-US" w:eastAsia="zh-CN"/>
              </w:rPr>
              <w:t>Security testing</w:t>
            </w:r>
          </w:p>
        </w:tc>
        <w:tc>
          <w:tcPr>
            <w:tcW w:w="1019" w:type="dxa"/>
            <w:shd w:val="clear" w:color="auto" w:fill="auto"/>
            <w:noWrap/>
            <w:hideMark/>
          </w:tcPr>
          <w:p w14:paraId="0B3A19B2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88,89%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4EF87FA1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14:paraId="2E4525A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8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2DC202D5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1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14:paraId="06F381B2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14:paraId="46C334BF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u w:val="single"/>
                <w:lang w:val="en-US" w:eastAsia="zh-CN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hideMark/>
          </w:tcPr>
          <w:p w14:paraId="49CB6E3C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68" w:type="dxa"/>
            <w:shd w:val="clear" w:color="auto" w:fill="auto"/>
            <w:noWrap/>
            <w:hideMark/>
          </w:tcPr>
          <w:p w14:paraId="1C50CE63" w14:textId="77777777" w:rsidR="00BB7834" w:rsidRPr="00BB7834" w:rsidRDefault="00BB7834" w:rsidP="00EF5B90">
            <w:pPr>
              <w:spacing w:before="0" w:line="240" w:lineRule="auto"/>
              <w:jc w:val="center"/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0045166</w:t>
            </w:r>
          </w:p>
        </w:tc>
      </w:tr>
    </w:tbl>
    <w:p w14:paraId="5B56146F" w14:textId="77777777" w:rsidR="00BB7834" w:rsidRPr="00BB7834" w:rsidRDefault="00BB7834" w:rsidP="00BB7834"/>
    <w:p w14:paraId="65884019" w14:textId="77777777" w:rsidR="00AA2D61" w:rsidRDefault="00AA2D61" w:rsidP="00AA2D61">
      <w:pPr>
        <w:pStyle w:val="InfoParagraph1"/>
        <w:rPr>
          <w:b/>
          <w:u w:val="single"/>
        </w:rPr>
      </w:pPr>
    </w:p>
    <w:p w14:paraId="180ED10D" w14:textId="77777777" w:rsidR="00822D78" w:rsidRDefault="00822D78" w:rsidP="0075613D">
      <w:pPr>
        <w:pStyle w:val="Heading2"/>
      </w:pPr>
      <w:bookmarkStart w:id="11" w:name="_Toc463037920"/>
      <w:r>
        <w:lastRenderedPageBreak/>
        <w:t>Exploratory testing</w:t>
      </w:r>
      <w:bookmarkEnd w:id="11"/>
    </w:p>
    <w:tbl>
      <w:tblPr>
        <w:tblStyle w:val="TableGrid"/>
        <w:tblW w:w="936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2"/>
        <w:gridCol w:w="4150"/>
        <w:gridCol w:w="290"/>
      </w:tblGrid>
      <w:tr w:rsidR="00822D78" w:rsidRPr="00931529" w14:paraId="1721C402" w14:textId="77777777" w:rsidTr="005659EE">
        <w:trPr>
          <w:gridAfter w:val="1"/>
          <w:wAfter w:w="290" w:type="dxa"/>
          <w:trHeight w:val="500"/>
          <w:tblHeader/>
        </w:trPr>
        <w:tc>
          <w:tcPr>
            <w:tcW w:w="4922" w:type="dxa"/>
            <w:shd w:val="clear" w:color="auto" w:fill="F2F2F2" w:themeFill="background1" w:themeFillShade="F2"/>
            <w:vAlign w:val="bottom"/>
          </w:tcPr>
          <w:p w14:paraId="30638B89" w14:textId="77777777" w:rsidR="00822D78" w:rsidRPr="00931529" w:rsidRDefault="00822D78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150" w:type="dxa"/>
            <w:shd w:val="clear" w:color="auto" w:fill="F2F2F2" w:themeFill="background1" w:themeFillShade="F2"/>
            <w:vAlign w:val="bottom"/>
          </w:tcPr>
          <w:p w14:paraId="75ECC3D5" w14:textId="77777777" w:rsidR="00822D78" w:rsidRPr="00931529" w:rsidRDefault="00822D78" w:rsidP="00BB7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5659EE" w:rsidRPr="00931529" w14:paraId="21E03825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05693D7F" w14:textId="45BD5C4A" w:rsidR="005659EE" w:rsidRPr="00324A6E" w:rsidRDefault="005659EE" w:rsidP="005659EE">
            <w:pPr>
              <w:pStyle w:val="InfoParagraph1"/>
              <w:rPr>
                <w:color w:val="00B0F0"/>
                <w:sz w:val="24"/>
                <w:szCs w:val="24"/>
              </w:rPr>
            </w:pPr>
            <w:r w:rsidRPr="00324A6E">
              <w:rPr>
                <w:rFonts w:ascii="Arial" w:hAnsi="Arial"/>
                <w:color w:val="auto"/>
                <w:sz w:val="24"/>
                <w:szCs w:val="24"/>
                <w:lang w:eastAsia="zh-CN"/>
              </w:rPr>
              <w:t xml:space="preserve">Create new account </w:t>
            </w:r>
          </w:p>
        </w:tc>
        <w:tc>
          <w:tcPr>
            <w:tcW w:w="4150" w:type="dxa"/>
            <w:vAlign w:val="bottom"/>
          </w:tcPr>
          <w:p w14:paraId="3168F087" w14:textId="7650F6E8" w:rsidR="005659EE" w:rsidRPr="00822D78" w:rsidRDefault="005659EE" w:rsidP="005659EE">
            <w:pPr>
              <w:pStyle w:val="InfoParagraph1"/>
              <w:rPr>
                <w:color w:val="00B0F0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lang w:eastAsia="zh-CN"/>
              </w:rPr>
              <w:t>ID 0044996; ID 0044961; ID 0044970; ID 0044971;ID 0044972; ID 0044997; ID 0044998; ID 0044999</w:t>
            </w:r>
          </w:p>
        </w:tc>
      </w:tr>
      <w:tr w:rsidR="005659EE" w:rsidRPr="00931529" w14:paraId="7F582114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3825C7BC" w14:textId="0C8A554F" w:rsidR="005659EE" w:rsidRPr="00324A6E" w:rsidRDefault="005659EE" w:rsidP="005659EE">
            <w:pPr>
              <w:pStyle w:val="InfoParagraph1"/>
              <w:rPr>
                <w:color w:val="00B0F0"/>
                <w:sz w:val="24"/>
                <w:szCs w:val="24"/>
              </w:rPr>
            </w:pPr>
            <w:r w:rsidRPr="00324A6E">
              <w:rPr>
                <w:rFonts w:ascii="Arial" w:hAnsi="Arial"/>
                <w:color w:val="auto"/>
                <w:sz w:val="24"/>
                <w:szCs w:val="24"/>
                <w:lang w:eastAsia="zh-CN"/>
              </w:rPr>
              <w:t>Login</w:t>
            </w:r>
          </w:p>
        </w:tc>
        <w:tc>
          <w:tcPr>
            <w:tcW w:w="4150" w:type="dxa"/>
            <w:vAlign w:val="bottom"/>
          </w:tcPr>
          <w:p w14:paraId="1C6C3C75" w14:textId="1B1D2615" w:rsidR="005659EE" w:rsidRPr="00822D78" w:rsidRDefault="005659EE" w:rsidP="005659EE">
            <w:pPr>
              <w:pStyle w:val="InfoParagraph1"/>
              <w:rPr>
                <w:color w:val="00B0F0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lang w:eastAsia="zh-CN"/>
              </w:rPr>
              <w:t>ID 0045133</w:t>
            </w:r>
          </w:p>
        </w:tc>
      </w:tr>
      <w:tr w:rsidR="005659EE" w:rsidRPr="00931529" w14:paraId="51722F1C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7C0C9DB7" w14:textId="31F763AF" w:rsidR="005659EE" w:rsidRPr="00324A6E" w:rsidRDefault="005659EE" w:rsidP="005659EE">
            <w:pPr>
              <w:pStyle w:val="InfoParagraph1"/>
              <w:rPr>
                <w:color w:val="00B0F0"/>
                <w:sz w:val="24"/>
                <w:szCs w:val="24"/>
              </w:rPr>
            </w:pPr>
            <w:r w:rsidRPr="00324A6E">
              <w:rPr>
                <w:rFonts w:ascii="Arial" w:hAnsi="Arial"/>
                <w:color w:val="auto"/>
                <w:sz w:val="24"/>
                <w:szCs w:val="24"/>
                <w:lang w:eastAsia="zh-CN"/>
              </w:rPr>
              <w:t>Forgot password</w:t>
            </w:r>
          </w:p>
        </w:tc>
        <w:tc>
          <w:tcPr>
            <w:tcW w:w="4150" w:type="dxa"/>
            <w:vAlign w:val="bottom"/>
          </w:tcPr>
          <w:p w14:paraId="0B0B741D" w14:textId="484ABA96" w:rsidR="005659EE" w:rsidRPr="00822D78" w:rsidRDefault="005659EE" w:rsidP="005659EE">
            <w:pPr>
              <w:pStyle w:val="InfoParagraph1"/>
              <w:rPr>
                <w:color w:val="00B0F0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lang w:eastAsia="zh-CN"/>
              </w:rPr>
              <w:t>-</w:t>
            </w:r>
          </w:p>
        </w:tc>
      </w:tr>
      <w:tr w:rsidR="005659EE" w:rsidRPr="00931529" w14:paraId="3A422FD3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0D8D8988" w14:textId="7AB7FBF3" w:rsidR="005659EE" w:rsidRPr="00324A6E" w:rsidRDefault="005659EE" w:rsidP="005659EE">
            <w:pPr>
              <w:pStyle w:val="InfoParagraph1"/>
              <w:rPr>
                <w:color w:val="00B0F0"/>
                <w:sz w:val="24"/>
                <w:szCs w:val="24"/>
              </w:rPr>
            </w:pPr>
            <w:r w:rsidRPr="00324A6E">
              <w:rPr>
                <w:rFonts w:ascii="Arial" w:hAnsi="Arial"/>
                <w:color w:val="auto"/>
                <w:sz w:val="24"/>
                <w:szCs w:val="24"/>
                <w:lang w:eastAsia="zh-CN"/>
              </w:rPr>
              <w:t>Add to cart</w:t>
            </w:r>
          </w:p>
        </w:tc>
        <w:tc>
          <w:tcPr>
            <w:tcW w:w="4150" w:type="dxa"/>
            <w:vAlign w:val="bottom"/>
          </w:tcPr>
          <w:p w14:paraId="09E1E606" w14:textId="69793BA5" w:rsidR="005659EE" w:rsidRDefault="005659EE" w:rsidP="005659EE">
            <w:pPr>
              <w:pStyle w:val="InfoParagraph1"/>
              <w:rPr>
                <w:color w:val="00B0F0"/>
              </w:rPr>
            </w:pPr>
            <w:r w:rsidRPr="00BB7834">
              <w:rPr>
                <w:rFonts w:ascii="Arial" w:hAnsi="Arial"/>
                <w:color w:val="000000"/>
                <w:sz w:val="22"/>
                <w:lang w:eastAsia="zh-CN"/>
              </w:rPr>
              <w:t>-</w:t>
            </w:r>
          </w:p>
        </w:tc>
      </w:tr>
      <w:tr w:rsidR="005659EE" w:rsidRPr="00931529" w14:paraId="62F7E18B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31D6B9C3" w14:textId="7F498F23" w:rsidR="005659EE" w:rsidRPr="00324A6E" w:rsidRDefault="005659EE" w:rsidP="005659EE">
            <w:pPr>
              <w:pStyle w:val="InfoParagraph1"/>
              <w:rPr>
                <w:sz w:val="24"/>
                <w:szCs w:val="24"/>
              </w:rPr>
            </w:pPr>
            <w:r w:rsidRPr="00324A6E">
              <w:rPr>
                <w:rFonts w:ascii="Arial" w:hAnsi="Arial"/>
                <w:color w:val="auto"/>
                <w:sz w:val="24"/>
                <w:szCs w:val="24"/>
                <w:lang w:eastAsia="zh-CN"/>
              </w:rPr>
              <w:t>Continue shopping</w:t>
            </w:r>
          </w:p>
        </w:tc>
        <w:tc>
          <w:tcPr>
            <w:tcW w:w="4150" w:type="dxa"/>
            <w:vAlign w:val="bottom"/>
          </w:tcPr>
          <w:p w14:paraId="15A12AE9" w14:textId="6AF20BEB" w:rsidR="005659EE" w:rsidRPr="00931529" w:rsidRDefault="005659EE" w:rsidP="005659EE">
            <w:pPr>
              <w:pStyle w:val="InfoParagraph1"/>
              <w:rPr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lang w:eastAsia="zh-CN"/>
              </w:rPr>
              <w:t>-</w:t>
            </w:r>
          </w:p>
        </w:tc>
      </w:tr>
      <w:tr w:rsidR="005659EE" w:rsidRPr="00931529" w14:paraId="5853C80F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5A94747A" w14:textId="44052747" w:rsidR="005659EE" w:rsidRPr="00324A6E" w:rsidRDefault="005659EE" w:rsidP="005659EE">
            <w:r w:rsidRPr="00324A6E">
              <w:rPr>
                <w:rFonts w:ascii="Arial" w:hAnsi="Arial"/>
                <w:color w:val="auto"/>
                <w:lang w:val="en-US" w:eastAsia="zh-CN"/>
              </w:rPr>
              <w:t>Update cart</w:t>
            </w:r>
          </w:p>
        </w:tc>
        <w:tc>
          <w:tcPr>
            <w:tcW w:w="4150" w:type="dxa"/>
            <w:vAlign w:val="bottom"/>
          </w:tcPr>
          <w:p w14:paraId="0C454424" w14:textId="62C0348C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 xml:space="preserve">ID 0045135 </w:t>
            </w:r>
          </w:p>
        </w:tc>
      </w:tr>
      <w:tr w:rsidR="005659EE" w:rsidRPr="00931529" w14:paraId="78942C8A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56BE80AD" w14:textId="14C0A87C" w:rsidR="005659EE" w:rsidRPr="00324A6E" w:rsidRDefault="005659EE" w:rsidP="005659EE">
            <w:r w:rsidRPr="00324A6E">
              <w:rPr>
                <w:rFonts w:ascii="Arial" w:hAnsi="Arial"/>
                <w:color w:val="auto"/>
                <w:lang w:val="en-US" w:eastAsia="zh-CN"/>
              </w:rPr>
              <w:t xml:space="preserve">Add to favorite </w:t>
            </w:r>
          </w:p>
        </w:tc>
        <w:tc>
          <w:tcPr>
            <w:tcW w:w="4150" w:type="dxa"/>
            <w:vAlign w:val="bottom"/>
          </w:tcPr>
          <w:p w14:paraId="655B3F31" w14:textId="02ACDA92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5659EE" w:rsidRPr="00931529" w14:paraId="39327701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4FB03CDC" w14:textId="3E0C60C8" w:rsidR="005659EE" w:rsidRPr="00324A6E" w:rsidRDefault="005659EE" w:rsidP="005659EE">
            <w:r w:rsidRPr="00324A6E">
              <w:rPr>
                <w:rFonts w:ascii="Arial" w:hAnsi="Arial"/>
                <w:color w:val="auto"/>
                <w:lang w:val="en-US" w:eastAsia="zh-CN"/>
              </w:rPr>
              <w:t>Remove from cart</w:t>
            </w:r>
          </w:p>
        </w:tc>
        <w:tc>
          <w:tcPr>
            <w:tcW w:w="4150" w:type="dxa"/>
            <w:vAlign w:val="bottom"/>
          </w:tcPr>
          <w:p w14:paraId="371B9BBD" w14:textId="1E8AF1C8" w:rsidR="005659EE" w:rsidRPr="00931529" w:rsidRDefault="005659EE" w:rsidP="005659EE">
            <w:pPr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5659EE" w:rsidRPr="00931529" w14:paraId="792F8FD1" w14:textId="74ADAEFF" w:rsidTr="00324A6E">
        <w:trPr>
          <w:trHeight w:val="500"/>
        </w:trPr>
        <w:tc>
          <w:tcPr>
            <w:tcW w:w="9072" w:type="dxa"/>
            <w:gridSpan w:val="2"/>
            <w:vAlign w:val="bottom"/>
          </w:tcPr>
          <w:p w14:paraId="08567E15" w14:textId="572F55DD" w:rsidR="005659EE" w:rsidRPr="00324A6E" w:rsidRDefault="005659EE" w:rsidP="005659EE">
            <w:r w:rsidRPr="00324A6E">
              <w:rPr>
                <w:rFonts w:ascii="Arial" w:hAnsi="Arial"/>
                <w:color w:val="auto"/>
                <w:lang w:val="en-US" w:eastAsia="zh-CN"/>
              </w:rPr>
              <w:t>Checkout                                                         -</w:t>
            </w:r>
          </w:p>
        </w:tc>
        <w:tc>
          <w:tcPr>
            <w:tcW w:w="290" w:type="dxa"/>
            <w:vAlign w:val="bottom"/>
          </w:tcPr>
          <w:p w14:paraId="461F61C0" w14:textId="3CF5D8FE" w:rsidR="005659EE" w:rsidRPr="00931529" w:rsidRDefault="005659EE" w:rsidP="005659EE">
            <w:pPr>
              <w:spacing w:before="0" w:line="260" w:lineRule="exact"/>
              <w:ind w:left="-4215" w:right="23" w:firstLine="22"/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5659EE" w:rsidRPr="00931529" w14:paraId="629E9597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09AA3B0C" w14:textId="509C765C" w:rsidR="005659EE" w:rsidRPr="00324A6E" w:rsidRDefault="005659EE" w:rsidP="005659EE">
            <w:r w:rsidRPr="00324A6E">
              <w:rPr>
                <w:rFonts w:ascii="Arial" w:hAnsi="Arial"/>
                <w:color w:val="auto"/>
                <w:lang w:val="en-US" w:eastAsia="zh-CN"/>
              </w:rPr>
              <w:t>Search</w:t>
            </w:r>
          </w:p>
        </w:tc>
        <w:tc>
          <w:tcPr>
            <w:tcW w:w="4150" w:type="dxa"/>
            <w:vAlign w:val="bottom"/>
          </w:tcPr>
          <w:p w14:paraId="62A80397" w14:textId="3E9264BC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5659EE" w:rsidRPr="00931529" w14:paraId="23E5CCB9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361B08C4" w14:textId="1D757A5F" w:rsidR="005659EE" w:rsidRPr="00324A6E" w:rsidRDefault="005659EE" w:rsidP="005659EE">
            <w:r w:rsidRPr="00324A6E">
              <w:rPr>
                <w:rFonts w:ascii="Arial" w:hAnsi="Arial"/>
                <w:color w:val="auto"/>
                <w:lang w:val="en-US" w:eastAsia="zh-CN"/>
              </w:rPr>
              <w:t>Log -out</w:t>
            </w:r>
          </w:p>
        </w:tc>
        <w:tc>
          <w:tcPr>
            <w:tcW w:w="4150" w:type="dxa"/>
            <w:vAlign w:val="bottom"/>
          </w:tcPr>
          <w:p w14:paraId="462C131B" w14:textId="112F5FAF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5659EE" w:rsidRPr="00931529" w14:paraId="6ADDC377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01D8DDCF" w14:textId="3EE444E9" w:rsidR="005659EE" w:rsidRPr="00324A6E" w:rsidRDefault="005659EE" w:rsidP="005659EE">
            <w:r w:rsidRPr="00324A6E">
              <w:rPr>
                <w:rFonts w:ascii="Arial" w:hAnsi="Arial"/>
                <w:color w:val="auto"/>
                <w:lang w:val="en-US" w:eastAsia="zh-CN"/>
              </w:rPr>
              <w:t>My account</w:t>
            </w:r>
          </w:p>
        </w:tc>
        <w:tc>
          <w:tcPr>
            <w:tcW w:w="4150" w:type="dxa"/>
            <w:vAlign w:val="bottom"/>
          </w:tcPr>
          <w:p w14:paraId="77C20F9C" w14:textId="617678D1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 xml:space="preserve">ID 0045138 </w:t>
            </w:r>
          </w:p>
        </w:tc>
      </w:tr>
      <w:tr w:rsidR="005659EE" w:rsidRPr="00931529" w14:paraId="4296A07A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0D298379" w14:textId="5634738A" w:rsidR="005659EE" w:rsidRPr="00324A6E" w:rsidRDefault="005659EE" w:rsidP="005659EE">
            <w:r w:rsidRPr="00324A6E">
              <w:rPr>
                <w:rFonts w:ascii="Arial" w:hAnsi="Arial"/>
                <w:color w:val="000000"/>
                <w:lang w:val="en-US" w:eastAsia="zh-CN"/>
              </w:rPr>
              <w:t>Payment and delivery</w:t>
            </w:r>
          </w:p>
        </w:tc>
        <w:tc>
          <w:tcPr>
            <w:tcW w:w="4150" w:type="dxa"/>
            <w:vAlign w:val="bottom"/>
          </w:tcPr>
          <w:p w14:paraId="0CA5756D" w14:textId="1905C544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5659EE" w:rsidRPr="00931529" w14:paraId="3D0CD364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29576C7E" w14:textId="35414741" w:rsidR="005659EE" w:rsidRPr="00324A6E" w:rsidRDefault="005659EE" w:rsidP="005659EE">
            <w:r w:rsidRPr="00324A6E">
              <w:rPr>
                <w:rFonts w:ascii="Arial" w:hAnsi="Arial"/>
                <w:color w:val="auto"/>
                <w:u w:val="single"/>
                <w:lang w:val="en-US" w:eastAsia="zh-CN"/>
              </w:rPr>
              <w:t>Sort and filter</w:t>
            </w:r>
          </w:p>
        </w:tc>
        <w:tc>
          <w:tcPr>
            <w:tcW w:w="4150" w:type="dxa"/>
            <w:vAlign w:val="bottom"/>
          </w:tcPr>
          <w:p w14:paraId="19E9E542" w14:textId="0D6D854B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 xml:space="preserve">ID 0045139 </w:t>
            </w:r>
          </w:p>
        </w:tc>
      </w:tr>
      <w:tr w:rsidR="005659EE" w:rsidRPr="00931529" w14:paraId="0A377E0C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61BB7A9D" w14:textId="24576574" w:rsidR="005659EE" w:rsidRPr="00324A6E" w:rsidRDefault="005659EE" w:rsidP="005659EE">
            <w:r w:rsidRPr="00324A6E">
              <w:rPr>
                <w:rFonts w:ascii="Arial" w:hAnsi="Arial"/>
                <w:color w:val="auto"/>
                <w:lang w:val="en-US" w:eastAsia="zh-CN"/>
              </w:rPr>
              <w:t>Responsive testing</w:t>
            </w:r>
          </w:p>
        </w:tc>
        <w:tc>
          <w:tcPr>
            <w:tcW w:w="4150" w:type="dxa"/>
            <w:vAlign w:val="bottom"/>
          </w:tcPr>
          <w:p w14:paraId="705BBB90" w14:textId="3D9F3B94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5659EE" w:rsidRPr="00931529" w14:paraId="47B0CE40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6EF43AA6" w14:textId="2979D769" w:rsidR="005659EE" w:rsidRPr="00324A6E" w:rsidRDefault="005659EE" w:rsidP="005659EE">
            <w:r w:rsidRPr="00324A6E">
              <w:rPr>
                <w:rFonts w:ascii="Arial" w:hAnsi="Arial"/>
                <w:color w:val="auto"/>
                <w:u w:val="single"/>
                <w:lang w:val="en-US" w:eastAsia="zh-CN"/>
              </w:rPr>
              <w:t xml:space="preserve">Web </w:t>
            </w:r>
            <w:r w:rsidR="00EF5B90" w:rsidRPr="00324A6E">
              <w:rPr>
                <w:rFonts w:ascii="Arial" w:hAnsi="Arial"/>
                <w:color w:val="auto"/>
                <w:u w:val="single"/>
                <w:lang w:val="en-US" w:eastAsia="zh-CN"/>
              </w:rPr>
              <w:t>accessibility</w:t>
            </w:r>
            <w:r w:rsidRPr="00324A6E">
              <w:rPr>
                <w:rFonts w:ascii="Arial" w:hAnsi="Arial"/>
                <w:color w:val="auto"/>
                <w:u w:val="single"/>
                <w:lang w:val="en-US" w:eastAsia="zh-CN"/>
              </w:rPr>
              <w:t xml:space="preserve"> testing</w:t>
            </w:r>
          </w:p>
        </w:tc>
        <w:tc>
          <w:tcPr>
            <w:tcW w:w="4150" w:type="dxa"/>
            <w:vAlign w:val="bottom"/>
          </w:tcPr>
          <w:p w14:paraId="2A7AE506" w14:textId="20BD727C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</w:tr>
      <w:tr w:rsidR="005659EE" w:rsidRPr="00931529" w14:paraId="74445032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222704C9" w14:textId="55AD0994" w:rsidR="005659EE" w:rsidRPr="00324A6E" w:rsidRDefault="005659EE" w:rsidP="005659EE">
            <w:r w:rsidRPr="00324A6E">
              <w:rPr>
                <w:rFonts w:ascii="Arial" w:hAnsi="Arial"/>
                <w:color w:val="auto"/>
                <w:u w:val="single"/>
                <w:lang w:val="en-US" w:eastAsia="zh-CN"/>
              </w:rPr>
              <w:t>Connectivity</w:t>
            </w:r>
          </w:p>
        </w:tc>
        <w:tc>
          <w:tcPr>
            <w:tcW w:w="4150" w:type="dxa"/>
            <w:vAlign w:val="bottom"/>
          </w:tcPr>
          <w:p w14:paraId="4DEF66B7" w14:textId="1EDDD119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0045167</w:t>
            </w:r>
          </w:p>
        </w:tc>
      </w:tr>
      <w:tr w:rsidR="005659EE" w:rsidRPr="00931529" w14:paraId="54F011D8" w14:textId="77777777" w:rsidTr="005659EE">
        <w:trPr>
          <w:gridAfter w:val="1"/>
          <w:wAfter w:w="290" w:type="dxa"/>
          <w:trHeight w:val="500"/>
        </w:trPr>
        <w:tc>
          <w:tcPr>
            <w:tcW w:w="4922" w:type="dxa"/>
            <w:vAlign w:val="bottom"/>
          </w:tcPr>
          <w:p w14:paraId="5D61BEA7" w14:textId="18E9774B" w:rsidR="005659EE" w:rsidRPr="00324A6E" w:rsidRDefault="005659EE" w:rsidP="005659EE">
            <w:pPr>
              <w:rPr>
                <w:rFonts w:ascii="Arial" w:hAnsi="Arial"/>
                <w:color w:val="auto"/>
                <w:u w:val="single"/>
                <w:lang w:val="en-US" w:eastAsia="zh-CN"/>
              </w:rPr>
            </w:pPr>
            <w:r w:rsidRPr="00324A6E">
              <w:rPr>
                <w:rFonts w:ascii="Arial" w:hAnsi="Arial"/>
                <w:color w:val="auto"/>
                <w:u w:val="single"/>
                <w:lang w:val="en-US" w:eastAsia="zh-CN"/>
              </w:rPr>
              <w:t>Security testing</w:t>
            </w:r>
          </w:p>
        </w:tc>
        <w:tc>
          <w:tcPr>
            <w:tcW w:w="4150" w:type="dxa"/>
            <w:vAlign w:val="bottom"/>
          </w:tcPr>
          <w:p w14:paraId="09DBEBC1" w14:textId="3EAB5B96" w:rsidR="005659EE" w:rsidRPr="00931529" w:rsidRDefault="005659EE" w:rsidP="005659EE">
            <w:pPr>
              <w:rPr>
                <w:sz w:val="18"/>
                <w:szCs w:val="18"/>
              </w:rPr>
            </w:pPr>
            <w:r w:rsidRPr="00BB7834">
              <w:rPr>
                <w:rFonts w:ascii="Arial" w:hAnsi="Arial"/>
                <w:color w:val="000000"/>
                <w:sz w:val="22"/>
                <w:szCs w:val="22"/>
                <w:lang w:val="en-US" w:eastAsia="zh-CN"/>
              </w:rPr>
              <w:t>ID 0045166</w:t>
            </w:r>
          </w:p>
        </w:tc>
      </w:tr>
    </w:tbl>
    <w:p w14:paraId="212EBD05" w14:textId="77777777"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14:paraId="19162CEE" w14:textId="77777777" w:rsidR="00C82863" w:rsidRDefault="0074151C" w:rsidP="00822D78">
      <w:pPr>
        <w:pStyle w:val="Heading1"/>
      </w:pPr>
      <w:bookmarkStart w:id="12" w:name="_Toc463037921"/>
      <w:r>
        <w:lastRenderedPageBreak/>
        <w:t>Defects</w:t>
      </w:r>
      <w:bookmarkEnd w:id="12"/>
    </w:p>
    <w:p w14:paraId="02C65E36" w14:textId="77777777" w:rsidR="0074151C" w:rsidRDefault="0074151C" w:rsidP="0075613D">
      <w:pPr>
        <w:pStyle w:val="Heading2"/>
      </w:pPr>
      <w:bookmarkStart w:id="13" w:name="_Toc463037922"/>
      <w:r>
        <w:t>New defects</w:t>
      </w:r>
      <w:bookmarkEnd w:id="13"/>
    </w:p>
    <w:p w14:paraId="0F18F67E" w14:textId="03A15DA4" w:rsidR="00C978E4" w:rsidRPr="000D3BFB" w:rsidRDefault="00C978E4" w:rsidP="00C978E4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075F5A5F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4BB4EE15" w14:textId="77777777"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771E6FD8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65B5B7F7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5659EE" w:rsidRPr="00931529" w14:paraId="2C256C9F" w14:textId="77777777" w:rsidTr="000D3BFB">
        <w:trPr>
          <w:trHeight w:val="500"/>
        </w:trPr>
        <w:tc>
          <w:tcPr>
            <w:tcW w:w="1530" w:type="dxa"/>
          </w:tcPr>
          <w:p w14:paraId="701AA79B" w14:textId="3AF6A59F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13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0045166</w:t>
              </w:r>
            </w:hyperlink>
          </w:p>
        </w:tc>
        <w:tc>
          <w:tcPr>
            <w:tcW w:w="6390" w:type="dxa"/>
          </w:tcPr>
          <w:p w14:paraId="499CCEE2" w14:textId="38890440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 firewall detected during security scan of the website</w:t>
            </w:r>
          </w:p>
        </w:tc>
        <w:tc>
          <w:tcPr>
            <w:tcW w:w="1436" w:type="dxa"/>
          </w:tcPr>
          <w:p w14:paraId="1FB98B65" w14:textId="2FA0130A" w:rsidR="005659EE" w:rsidRPr="001E6A81" w:rsidRDefault="005659EE" w:rsidP="005659EE">
            <w:pPr>
              <w:pStyle w:val="InfoParagraph1"/>
              <w:rPr>
                <w:sz w:val="20"/>
                <w:szCs w:val="20"/>
              </w:rPr>
            </w:pPr>
            <w:r w:rsidRPr="00E839F6">
              <w:rPr>
                <w:color w:val="000000"/>
                <w:sz w:val="20"/>
                <w:szCs w:val="20"/>
              </w:rPr>
              <w:t>major</w:t>
            </w:r>
          </w:p>
        </w:tc>
      </w:tr>
      <w:tr w:rsidR="005659EE" w:rsidRPr="00931529" w14:paraId="0D9A764D" w14:textId="77777777" w:rsidTr="000D3BFB">
        <w:trPr>
          <w:trHeight w:val="500"/>
        </w:trPr>
        <w:tc>
          <w:tcPr>
            <w:tcW w:w="1530" w:type="dxa"/>
          </w:tcPr>
          <w:p w14:paraId="32C4DBD1" w14:textId="233C8FEB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14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0045139</w:t>
              </w:r>
            </w:hyperlink>
          </w:p>
        </w:tc>
        <w:tc>
          <w:tcPr>
            <w:tcW w:w="6390" w:type="dxa"/>
          </w:tcPr>
          <w:p w14:paraId="4531A26A" w14:textId="7B74E084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Price filter resets to default if the value is typed in the price box</w:t>
            </w:r>
          </w:p>
        </w:tc>
        <w:tc>
          <w:tcPr>
            <w:tcW w:w="1436" w:type="dxa"/>
          </w:tcPr>
          <w:p w14:paraId="1C308CE9" w14:textId="2B072BB8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minor</w:t>
            </w:r>
          </w:p>
        </w:tc>
      </w:tr>
      <w:tr w:rsidR="005659EE" w:rsidRPr="00931529" w14:paraId="4BEF52EE" w14:textId="77777777" w:rsidTr="000D3BFB">
        <w:trPr>
          <w:trHeight w:val="500"/>
        </w:trPr>
        <w:tc>
          <w:tcPr>
            <w:tcW w:w="1530" w:type="dxa"/>
          </w:tcPr>
          <w:p w14:paraId="79B92F87" w14:textId="6569E4F7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15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0045138</w:t>
              </w:r>
            </w:hyperlink>
          </w:p>
        </w:tc>
        <w:tc>
          <w:tcPr>
            <w:tcW w:w="6390" w:type="dxa"/>
          </w:tcPr>
          <w:p w14:paraId="506139CA" w14:textId="1B82B9FC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New card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cannot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be added without placing an order</w:t>
            </w:r>
          </w:p>
        </w:tc>
        <w:tc>
          <w:tcPr>
            <w:tcW w:w="1436" w:type="dxa"/>
          </w:tcPr>
          <w:p w14:paraId="3CF2DC04" w14:textId="4D24F774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5659EE" w:rsidRPr="00931529" w14:paraId="181B274C" w14:textId="77777777" w:rsidTr="000D3BFB">
        <w:trPr>
          <w:trHeight w:val="500"/>
        </w:trPr>
        <w:tc>
          <w:tcPr>
            <w:tcW w:w="1530" w:type="dxa"/>
          </w:tcPr>
          <w:p w14:paraId="21503DBE" w14:textId="2A81B338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16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0045137</w:t>
              </w:r>
            </w:hyperlink>
          </w:p>
        </w:tc>
        <w:tc>
          <w:tcPr>
            <w:tcW w:w="6390" w:type="dxa"/>
          </w:tcPr>
          <w:p w14:paraId="1E5D7306" w14:textId="2A202BAE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 option to delete all items from the bag at once only remove on by one</w:t>
            </w:r>
          </w:p>
        </w:tc>
        <w:tc>
          <w:tcPr>
            <w:tcW w:w="1436" w:type="dxa"/>
          </w:tcPr>
          <w:p w14:paraId="02126E39" w14:textId="1E35ED2B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minor</w:t>
            </w:r>
          </w:p>
        </w:tc>
      </w:tr>
      <w:tr w:rsidR="005659EE" w:rsidRPr="00931529" w14:paraId="55717A74" w14:textId="77777777" w:rsidTr="000D3BFB">
        <w:trPr>
          <w:trHeight w:val="500"/>
        </w:trPr>
        <w:tc>
          <w:tcPr>
            <w:tcW w:w="1530" w:type="dxa"/>
          </w:tcPr>
          <w:p w14:paraId="41683BAB" w14:textId="4CC53CDE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17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0045136</w:t>
              </w:r>
            </w:hyperlink>
          </w:p>
        </w:tc>
        <w:tc>
          <w:tcPr>
            <w:tcW w:w="6390" w:type="dxa"/>
          </w:tcPr>
          <w:p w14:paraId="56C5DF12" w14:textId="11DBF1E3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Form Cart only move product to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favourite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list is available</w:t>
            </w:r>
          </w:p>
        </w:tc>
        <w:tc>
          <w:tcPr>
            <w:tcW w:w="1436" w:type="dxa"/>
          </w:tcPr>
          <w:p w14:paraId="000B881D" w14:textId="15D83DCD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minor</w:t>
            </w:r>
          </w:p>
        </w:tc>
      </w:tr>
      <w:tr w:rsidR="005659EE" w:rsidRPr="00931529" w14:paraId="5122C4EB" w14:textId="77777777" w:rsidTr="000D3BFB">
        <w:trPr>
          <w:trHeight w:val="500"/>
        </w:trPr>
        <w:tc>
          <w:tcPr>
            <w:tcW w:w="1530" w:type="dxa"/>
          </w:tcPr>
          <w:p w14:paraId="429C66E0" w14:textId="45BCDC1A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18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0045135</w:t>
              </w:r>
            </w:hyperlink>
          </w:p>
        </w:tc>
        <w:tc>
          <w:tcPr>
            <w:tcW w:w="6390" w:type="dxa"/>
          </w:tcPr>
          <w:p w14:paraId="05237CBD" w14:textId="2342AFDC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More than quantity than on stock for a product can be added in the cart.</w:t>
            </w:r>
          </w:p>
        </w:tc>
        <w:tc>
          <w:tcPr>
            <w:tcW w:w="1436" w:type="dxa"/>
          </w:tcPr>
          <w:p w14:paraId="3D751E93" w14:textId="23C79746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5659EE" w:rsidRPr="00931529" w14:paraId="296F5E67" w14:textId="77777777" w:rsidTr="000D3BFB">
        <w:trPr>
          <w:trHeight w:val="500"/>
        </w:trPr>
        <w:tc>
          <w:tcPr>
            <w:tcW w:w="1530" w:type="dxa"/>
          </w:tcPr>
          <w:p w14:paraId="251A3914" w14:textId="7954A7E9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19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0045134</w:t>
              </w:r>
            </w:hyperlink>
          </w:p>
        </w:tc>
        <w:tc>
          <w:tcPr>
            <w:tcW w:w="6390" w:type="dxa"/>
          </w:tcPr>
          <w:p w14:paraId="7A0C7E37" w14:textId="50614E35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Missing feature to type in the quantity for any product</w:t>
            </w:r>
          </w:p>
        </w:tc>
        <w:tc>
          <w:tcPr>
            <w:tcW w:w="1436" w:type="dxa"/>
          </w:tcPr>
          <w:p w14:paraId="4C530EE6" w14:textId="3B031BF1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minor</w:t>
            </w:r>
          </w:p>
        </w:tc>
      </w:tr>
      <w:tr w:rsidR="005659EE" w:rsidRPr="00931529" w14:paraId="379FE0C9" w14:textId="77777777" w:rsidTr="000D3BFB">
        <w:trPr>
          <w:trHeight w:val="500"/>
        </w:trPr>
        <w:tc>
          <w:tcPr>
            <w:tcW w:w="1530" w:type="dxa"/>
          </w:tcPr>
          <w:p w14:paraId="59B1E279" w14:textId="3FBA8703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20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0045133</w:t>
              </w:r>
            </w:hyperlink>
          </w:p>
        </w:tc>
        <w:tc>
          <w:tcPr>
            <w:tcW w:w="6390" w:type="dxa"/>
          </w:tcPr>
          <w:p w14:paraId="184A1D84" w14:textId="40022570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When login with incorrect e-mail address the correct error message is not displayed</w:t>
            </w:r>
          </w:p>
        </w:tc>
        <w:tc>
          <w:tcPr>
            <w:tcW w:w="1436" w:type="dxa"/>
          </w:tcPr>
          <w:p w14:paraId="6E5B1775" w14:textId="0153B948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5659EE" w:rsidRPr="00931529" w14:paraId="2AA0ABAF" w14:textId="77777777" w:rsidTr="000D3BFB">
        <w:trPr>
          <w:trHeight w:val="500"/>
        </w:trPr>
        <w:tc>
          <w:tcPr>
            <w:tcW w:w="1530" w:type="dxa"/>
          </w:tcPr>
          <w:p w14:paraId="7F87BAAE" w14:textId="71DA512F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21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0044998</w:t>
              </w:r>
            </w:hyperlink>
          </w:p>
        </w:tc>
        <w:tc>
          <w:tcPr>
            <w:tcW w:w="6390" w:type="dxa"/>
          </w:tcPr>
          <w:p w14:paraId="1511AC6C" w14:textId="2D631FE4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Registration form - Cod postal field - not showing the correct error message when 11 characters are typed in</w:t>
            </w:r>
          </w:p>
        </w:tc>
        <w:tc>
          <w:tcPr>
            <w:tcW w:w="1436" w:type="dxa"/>
          </w:tcPr>
          <w:p w14:paraId="62106933" w14:textId="03F7B2A3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5659EE" w:rsidRPr="00931529" w14:paraId="38B5B68E" w14:textId="77777777" w:rsidTr="000D3BFB">
        <w:trPr>
          <w:trHeight w:val="500"/>
        </w:trPr>
        <w:tc>
          <w:tcPr>
            <w:tcW w:w="1530" w:type="dxa"/>
          </w:tcPr>
          <w:p w14:paraId="3AC06D5A" w14:textId="5F6962C5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22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0044999</w:t>
              </w:r>
            </w:hyperlink>
          </w:p>
        </w:tc>
        <w:tc>
          <w:tcPr>
            <w:tcW w:w="6390" w:type="dxa"/>
          </w:tcPr>
          <w:p w14:paraId="032FD829" w14:textId="5FD65BB4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In registration form the text field "Localitate" is a mandatory field but is not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labelled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with " * "</w:t>
            </w:r>
          </w:p>
        </w:tc>
        <w:tc>
          <w:tcPr>
            <w:tcW w:w="1436" w:type="dxa"/>
          </w:tcPr>
          <w:p w14:paraId="5D8454CA" w14:textId="508CC286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5659EE" w:rsidRPr="00931529" w14:paraId="0B3C9EE7" w14:textId="77777777" w:rsidTr="000D3BFB">
        <w:trPr>
          <w:trHeight w:val="500"/>
        </w:trPr>
        <w:tc>
          <w:tcPr>
            <w:tcW w:w="1530" w:type="dxa"/>
          </w:tcPr>
          <w:p w14:paraId="5DF182BB" w14:textId="68FF1294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23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0044997</w:t>
              </w:r>
            </w:hyperlink>
          </w:p>
        </w:tc>
        <w:tc>
          <w:tcPr>
            <w:tcW w:w="6390" w:type="dxa"/>
          </w:tcPr>
          <w:p w14:paraId="15311A13" w14:textId="3A8800C5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In registration form the text field "Cod postal" is a mandatory field but is not</w:t>
            </w:r>
            <w:r w:rsidR="00EF5B90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labelled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with "*"</w:t>
            </w:r>
          </w:p>
        </w:tc>
        <w:tc>
          <w:tcPr>
            <w:tcW w:w="1436" w:type="dxa"/>
          </w:tcPr>
          <w:p w14:paraId="17C21216" w14:textId="430F7391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5659EE" w:rsidRPr="00931529" w14:paraId="47853700" w14:textId="77777777" w:rsidTr="000D3BFB">
        <w:trPr>
          <w:trHeight w:val="500"/>
        </w:trPr>
        <w:tc>
          <w:tcPr>
            <w:tcW w:w="1530" w:type="dxa"/>
          </w:tcPr>
          <w:p w14:paraId="0A4D38BF" w14:textId="1C78B101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24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0044996</w:t>
              </w:r>
            </w:hyperlink>
          </w:p>
        </w:tc>
        <w:tc>
          <w:tcPr>
            <w:tcW w:w="6390" w:type="dxa"/>
          </w:tcPr>
          <w:p w14:paraId="4F86A864" w14:textId="2CD2C6B2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Registration form - "Strada" field - accepts symbols as valid input - no error message is displayed</w:t>
            </w:r>
          </w:p>
        </w:tc>
        <w:tc>
          <w:tcPr>
            <w:tcW w:w="1436" w:type="dxa"/>
          </w:tcPr>
          <w:p w14:paraId="7BF6D639" w14:textId="42D156F2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5659EE" w:rsidRPr="00931529" w14:paraId="40204335" w14:textId="77777777" w:rsidTr="000D3BFB">
        <w:trPr>
          <w:trHeight w:val="500"/>
        </w:trPr>
        <w:tc>
          <w:tcPr>
            <w:tcW w:w="1530" w:type="dxa"/>
          </w:tcPr>
          <w:p w14:paraId="24BAE09D" w14:textId="5D2B22CB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25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0044972</w:t>
              </w:r>
            </w:hyperlink>
          </w:p>
        </w:tc>
        <w:tc>
          <w:tcPr>
            <w:tcW w:w="6390" w:type="dxa"/>
          </w:tcPr>
          <w:p w14:paraId="3047AEBE" w14:textId="2D1D60CC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number field of the registration form accepts decimal numbers</w:t>
            </w:r>
          </w:p>
        </w:tc>
        <w:tc>
          <w:tcPr>
            <w:tcW w:w="1436" w:type="dxa"/>
          </w:tcPr>
          <w:p w14:paraId="49078258" w14:textId="74015083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5659EE" w:rsidRPr="00931529" w14:paraId="1226FE54" w14:textId="77777777" w:rsidTr="000D3BFB">
        <w:trPr>
          <w:trHeight w:val="500"/>
        </w:trPr>
        <w:tc>
          <w:tcPr>
            <w:tcW w:w="1530" w:type="dxa"/>
          </w:tcPr>
          <w:p w14:paraId="719BBBD9" w14:textId="5AE29EC2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26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0044971</w:t>
              </w:r>
            </w:hyperlink>
          </w:p>
        </w:tc>
        <w:tc>
          <w:tcPr>
            <w:tcW w:w="6390" w:type="dxa"/>
          </w:tcPr>
          <w:p w14:paraId="7E827887" w14:textId="5B174C8C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number field of the registration form accepts alphabetical characters</w:t>
            </w:r>
          </w:p>
        </w:tc>
        <w:tc>
          <w:tcPr>
            <w:tcW w:w="1436" w:type="dxa"/>
          </w:tcPr>
          <w:p w14:paraId="6E56C741" w14:textId="717AA02E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5659EE" w:rsidRPr="00931529" w14:paraId="584DAB5F" w14:textId="77777777" w:rsidTr="000D3BFB">
        <w:trPr>
          <w:trHeight w:val="500"/>
        </w:trPr>
        <w:tc>
          <w:tcPr>
            <w:tcW w:w="1530" w:type="dxa"/>
          </w:tcPr>
          <w:p w14:paraId="36AAFCDC" w14:textId="42F17096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27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0044970</w:t>
              </w:r>
            </w:hyperlink>
          </w:p>
        </w:tc>
        <w:tc>
          <w:tcPr>
            <w:tcW w:w="6390" w:type="dxa"/>
          </w:tcPr>
          <w:p w14:paraId="58B34422" w14:textId="27E079EB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text field of the registration form accepts decimal numbers</w:t>
            </w:r>
          </w:p>
        </w:tc>
        <w:tc>
          <w:tcPr>
            <w:tcW w:w="1436" w:type="dxa"/>
          </w:tcPr>
          <w:p w14:paraId="7049BFBD" w14:textId="086008D0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5659EE" w:rsidRPr="00931529" w14:paraId="665FD1FB" w14:textId="77777777" w:rsidTr="000D3BFB">
        <w:trPr>
          <w:trHeight w:val="500"/>
        </w:trPr>
        <w:tc>
          <w:tcPr>
            <w:tcW w:w="1530" w:type="dxa"/>
          </w:tcPr>
          <w:p w14:paraId="5FEAFAE6" w14:textId="050787B1" w:rsidR="005659EE" w:rsidRPr="001E6A81" w:rsidRDefault="00022623" w:rsidP="005659EE">
            <w:pPr>
              <w:rPr>
                <w:rFonts w:cs="Times New Roman"/>
                <w:color w:val="000000"/>
                <w:sz w:val="20"/>
                <w:szCs w:val="20"/>
              </w:rPr>
            </w:pPr>
            <w:hyperlink r:id="rId28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0044961</w:t>
              </w:r>
            </w:hyperlink>
          </w:p>
        </w:tc>
        <w:tc>
          <w:tcPr>
            <w:tcW w:w="6390" w:type="dxa"/>
          </w:tcPr>
          <w:p w14:paraId="54A83C32" w14:textId="69B1E4CA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text field of the registration form accepts integer numbers</w:t>
            </w:r>
          </w:p>
        </w:tc>
        <w:tc>
          <w:tcPr>
            <w:tcW w:w="1436" w:type="dxa"/>
          </w:tcPr>
          <w:p w14:paraId="551A208E" w14:textId="673ED007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</w:tbl>
    <w:p w14:paraId="374D4742" w14:textId="77777777" w:rsidR="0074151C" w:rsidRDefault="000D3BFB" w:rsidP="0075613D">
      <w:pPr>
        <w:pStyle w:val="Heading2"/>
      </w:pPr>
      <w:bookmarkStart w:id="14" w:name="_Toc463037923"/>
      <w:r>
        <w:lastRenderedPageBreak/>
        <w:t>Validated bugs</w:t>
      </w:r>
      <w:bookmarkEnd w:id="14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05376D17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42EDFE9C" w14:textId="77777777" w:rsidR="00C978E4" w:rsidRPr="001E6A81" w:rsidRDefault="00C978E4" w:rsidP="000D3BFB">
            <w:pPr>
              <w:rPr>
                <w:sz w:val="20"/>
                <w:szCs w:val="20"/>
              </w:rPr>
            </w:pPr>
            <w:r w:rsidRPr="001E6A81">
              <w:rPr>
                <w:sz w:val="20"/>
                <w:szCs w:val="20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3F4D780B" w14:textId="77777777" w:rsidR="00C978E4" w:rsidRPr="001E6A81" w:rsidRDefault="00C978E4" w:rsidP="000D3BFB">
            <w:pPr>
              <w:rPr>
                <w:sz w:val="20"/>
                <w:szCs w:val="20"/>
              </w:rPr>
            </w:pPr>
            <w:r w:rsidRPr="001E6A81">
              <w:rPr>
                <w:sz w:val="20"/>
                <w:szCs w:val="20"/>
              </w:rPr>
              <w:t xml:space="preserve">Defect </w:t>
            </w:r>
            <w:r w:rsidR="000D3BFB" w:rsidRPr="001E6A81">
              <w:rPr>
                <w:sz w:val="20"/>
                <w:szCs w:val="20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1A0321E1" w14:textId="77777777" w:rsidR="00C978E4" w:rsidRPr="001E6A81" w:rsidRDefault="000D3BFB" w:rsidP="00BB7834">
            <w:pPr>
              <w:rPr>
                <w:sz w:val="20"/>
                <w:szCs w:val="20"/>
              </w:rPr>
            </w:pPr>
            <w:r w:rsidRPr="001E6A81">
              <w:rPr>
                <w:sz w:val="20"/>
                <w:szCs w:val="20"/>
              </w:rPr>
              <w:t>Status</w:t>
            </w:r>
          </w:p>
        </w:tc>
      </w:tr>
      <w:tr w:rsidR="005659EE" w:rsidRPr="00931529" w14:paraId="26B53396" w14:textId="77777777" w:rsidTr="000D3BFB">
        <w:trPr>
          <w:trHeight w:val="500"/>
        </w:trPr>
        <w:tc>
          <w:tcPr>
            <w:tcW w:w="1530" w:type="dxa"/>
          </w:tcPr>
          <w:p w14:paraId="3A60AF3F" w14:textId="0DC64924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29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0045166</w:t>
              </w:r>
            </w:hyperlink>
          </w:p>
        </w:tc>
        <w:tc>
          <w:tcPr>
            <w:tcW w:w="6390" w:type="dxa"/>
          </w:tcPr>
          <w:p w14:paraId="2A2FDDF4" w14:textId="234CA5D3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 firewall detected during security scan of the website</w:t>
            </w:r>
          </w:p>
        </w:tc>
        <w:tc>
          <w:tcPr>
            <w:tcW w:w="1436" w:type="dxa"/>
          </w:tcPr>
          <w:p w14:paraId="096299DC" w14:textId="59774088" w:rsidR="005659EE" w:rsidRPr="001E6A81" w:rsidRDefault="005659EE" w:rsidP="005659EE">
            <w:pPr>
              <w:pStyle w:val="InfoParagraph1"/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09870FF4" w14:textId="77777777" w:rsidTr="000D3BFB">
        <w:trPr>
          <w:trHeight w:val="500"/>
        </w:trPr>
        <w:tc>
          <w:tcPr>
            <w:tcW w:w="1530" w:type="dxa"/>
          </w:tcPr>
          <w:p w14:paraId="1088D0D8" w14:textId="4C3DBDBB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30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0045139</w:t>
              </w:r>
            </w:hyperlink>
          </w:p>
        </w:tc>
        <w:tc>
          <w:tcPr>
            <w:tcW w:w="6390" w:type="dxa"/>
          </w:tcPr>
          <w:p w14:paraId="6BC0AFA7" w14:textId="4E8254A9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Price filter resets to default if the value is typed in the price box</w:t>
            </w:r>
          </w:p>
        </w:tc>
        <w:tc>
          <w:tcPr>
            <w:tcW w:w="1436" w:type="dxa"/>
          </w:tcPr>
          <w:p w14:paraId="5A1F9AEB" w14:textId="491590F6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3267AC84" w14:textId="77777777" w:rsidTr="000D3BFB">
        <w:trPr>
          <w:trHeight w:val="500"/>
        </w:trPr>
        <w:tc>
          <w:tcPr>
            <w:tcW w:w="1530" w:type="dxa"/>
          </w:tcPr>
          <w:p w14:paraId="1D7BAA4E" w14:textId="7F703678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31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0045138</w:t>
              </w:r>
            </w:hyperlink>
          </w:p>
        </w:tc>
        <w:tc>
          <w:tcPr>
            <w:tcW w:w="6390" w:type="dxa"/>
          </w:tcPr>
          <w:p w14:paraId="2C4141B0" w14:textId="44DCE3EC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New card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cannot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be added without placing an order</w:t>
            </w:r>
          </w:p>
        </w:tc>
        <w:tc>
          <w:tcPr>
            <w:tcW w:w="1436" w:type="dxa"/>
          </w:tcPr>
          <w:p w14:paraId="5E81BE20" w14:textId="5B670A47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4620FAE8" w14:textId="77777777" w:rsidTr="000D3BFB">
        <w:trPr>
          <w:trHeight w:val="500"/>
        </w:trPr>
        <w:tc>
          <w:tcPr>
            <w:tcW w:w="1530" w:type="dxa"/>
          </w:tcPr>
          <w:p w14:paraId="32066505" w14:textId="3C541F23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32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0045137</w:t>
              </w:r>
            </w:hyperlink>
          </w:p>
        </w:tc>
        <w:tc>
          <w:tcPr>
            <w:tcW w:w="6390" w:type="dxa"/>
          </w:tcPr>
          <w:p w14:paraId="3A5E500D" w14:textId="2CA66933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 option to delete all items from the bag at once only remove on by one</w:t>
            </w:r>
          </w:p>
        </w:tc>
        <w:tc>
          <w:tcPr>
            <w:tcW w:w="1436" w:type="dxa"/>
          </w:tcPr>
          <w:p w14:paraId="4F31D764" w14:textId="1B0228A0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65733282" w14:textId="77777777" w:rsidTr="000D3BFB">
        <w:trPr>
          <w:trHeight w:val="500"/>
        </w:trPr>
        <w:tc>
          <w:tcPr>
            <w:tcW w:w="1530" w:type="dxa"/>
          </w:tcPr>
          <w:p w14:paraId="42D1BDB8" w14:textId="3A034A75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33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0045136</w:t>
              </w:r>
            </w:hyperlink>
          </w:p>
        </w:tc>
        <w:tc>
          <w:tcPr>
            <w:tcW w:w="6390" w:type="dxa"/>
          </w:tcPr>
          <w:p w14:paraId="0368116A" w14:textId="6ECD4832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Form Cart only move product to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favourite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list is available</w:t>
            </w:r>
          </w:p>
        </w:tc>
        <w:tc>
          <w:tcPr>
            <w:tcW w:w="1436" w:type="dxa"/>
          </w:tcPr>
          <w:p w14:paraId="4A70D39E" w14:textId="3CDD4C01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3E1E61F3" w14:textId="77777777" w:rsidTr="000D3BFB">
        <w:trPr>
          <w:trHeight w:val="500"/>
        </w:trPr>
        <w:tc>
          <w:tcPr>
            <w:tcW w:w="1530" w:type="dxa"/>
          </w:tcPr>
          <w:p w14:paraId="0D214A79" w14:textId="26D5B8EE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34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0045135</w:t>
              </w:r>
            </w:hyperlink>
          </w:p>
        </w:tc>
        <w:tc>
          <w:tcPr>
            <w:tcW w:w="6390" w:type="dxa"/>
          </w:tcPr>
          <w:p w14:paraId="5132B8DB" w14:textId="3D571FDB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More than quantity than on stock for a product can be added in the cart.</w:t>
            </w:r>
          </w:p>
        </w:tc>
        <w:tc>
          <w:tcPr>
            <w:tcW w:w="1436" w:type="dxa"/>
          </w:tcPr>
          <w:p w14:paraId="21EA8C8B" w14:textId="10B99FF4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5D9BD80E" w14:textId="77777777" w:rsidTr="000D3BFB">
        <w:trPr>
          <w:trHeight w:val="500"/>
        </w:trPr>
        <w:tc>
          <w:tcPr>
            <w:tcW w:w="1530" w:type="dxa"/>
          </w:tcPr>
          <w:p w14:paraId="3E96ABC5" w14:textId="3DB68A7D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35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0045134</w:t>
              </w:r>
            </w:hyperlink>
          </w:p>
        </w:tc>
        <w:tc>
          <w:tcPr>
            <w:tcW w:w="6390" w:type="dxa"/>
          </w:tcPr>
          <w:p w14:paraId="354873C4" w14:textId="526DE88D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Missing feature to type in the quantity for any product</w:t>
            </w:r>
          </w:p>
        </w:tc>
        <w:tc>
          <w:tcPr>
            <w:tcW w:w="1436" w:type="dxa"/>
          </w:tcPr>
          <w:p w14:paraId="378DFFD1" w14:textId="3C3A0219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2CF249C4" w14:textId="77777777" w:rsidTr="000D3BFB">
        <w:trPr>
          <w:trHeight w:val="500"/>
        </w:trPr>
        <w:tc>
          <w:tcPr>
            <w:tcW w:w="1530" w:type="dxa"/>
          </w:tcPr>
          <w:p w14:paraId="7F8B5746" w14:textId="55E74CA4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36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0045133</w:t>
              </w:r>
            </w:hyperlink>
          </w:p>
        </w:tc>
        <w:tc>
          <w:tcPr>
            <w:tcW w:w="6390" w:type="dxa"/>
          </w:tcPr>
          <w:p w14:paraId="1FA00707" w14:textId="5D7F5AD0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When login with incorrect e-mail address the correct error message is not displayed</w:t>
            </w:r>
          </w:p>
        </w:tc>
        <w:tc>
          <w:tcPr>
            <w:tcW w:w="1436" w:type="dxa"/>
          </w:tcPr>
          <w:p w14:paraId="593A4EEA" w14:textId="186F443D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1FE22567" w14:textId="77777777" w:rsidTr="000D3BFB">
        <w:trPr>
          <w:trHeight w:val="500"/>
        </w:trPr>
        <w:tc>
          <w:tcPr>
            <w:tcW w:w="1530" w:type="dxa"/>
          </w:tcPr>
          <w:p w14:paraId="2E79AF82" w14:textId="735A3458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37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0044998</w:t>
              </w:r>
            </w:hyperlink>
          </w:p>
        </w:tc>
        <w:tc>
          <w:tcPr>
            <w:tcW w:w="6390" w:type="dxa"/>
          </w:tcPr>
          <w:p w14:paraId="0D4ED364" w14:textId="79CBC57C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Registration form - Cod postal field - not showing the correct error message when 11 characters are typed in</w:t>
            </w:r>
          </w:p>
        </w:tc>
        <w:tc>
          <w:tcPr>
            <w:tcW w:w="1436" w:type="dxa"/>
          </w:tcPr>
          <w:p w14:paraId="2410498B" w14:textId="7F9992C0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6887EFB0" w14:textId="77777777" w:rsidTr="000D3BFB">
        <w:trPr>
          <w:trHeight w:val="500"/>
        </w:trPr>
        <w:tc>
          <w:tcPr>
            <w:tcW w:w="1530" w:type="dxa"/>
          </w:tcPr>
          <w:p w14:paraId="5C4F39A7" w14:textId="4D8EA67D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38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0044999</w:t>
              </w:r>
            </w:hyperlink>
          </w:p>
        </w:tc>
        <w:tc>
          <w:tcPr>
            <w:tcW w:w="6390" w:type="dxa"/>
          </w:tcPr>
          <w:p w14:paraId="6663AB9C" w14:textId="7F96D9EC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In registration form the text field "Localitate" is a mandatory field but is not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labelled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with " * "</w:t>
            </w:r>
          </w:p>
        </w:tc>
        <w:tc>
          <w:tcPr>
            <w:tcW w:w="1436" w:type="dxa"/>
          </w:tcPr>
          <w:p w14:paraId="18BB67C0" w14:textId="419FD19A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052D48D3" w14:textId="77777777" w:rsidTr="000D3BFB">
        <w:trPr>
          <w:trHeight w:val="500"/>
        </w:trPr>
        <w:tc>
          <w:tcPr>
            <w:tcW w:w="1530" w:type="dxa"/>
          </w:tcPr>
          <w:p w14:paraId="1652647D" w14:textId="361EF5B5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39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0044997</w:t>
              </w:r>
            </w:hyperlink>
          </w:p>
        </w:tc>
        <w:tc>
          <w:tcPr>
            <w:tcW w:w="6390" w:type="dxa"/>
          </w:tcPr>
          <w:p w14:paraId="71E5C7FA" w14:textId="06BB45A7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In registration form the text field "Cod postal" is a mandatory field but is not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labelled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with "*"</w:t>
            </w:r>
          </w:p>
        </w:tc>
        <w:tc>
          <w:tcPr>
            <w:tcW w:w="1436" w:type="dxa"/>
          </w:tcPr>
          <w:p w14:paraId="1735C758" w14:textId="2B38D28B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3FE1E818" w14:textId="77777777" w:rsidTr="000D3BFB">
        <w:trPr>
          <w:trHeight w:val="500"/>
        </w:trPr>
        <w:tc>
          <w:tcPr>
            <w:tcW w:w="1530" w:type="dxa"/>
          </w:tcPr>
          <w:p w14:paraId="7751EBD3" w14:textId="08F44BBE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40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0044996</w:t>
              </w:r>
            </w:hyperlink>
          </w:p>
        </w:tc>
        <w:tc>
          <w:tcPr>
            <w:tcW w:w="6390" w:type="dxa"/>
          </w:tcPr>
          <w:p w14:paraId="1CD0EDD3" w14:textId="4865EE79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Registration form - "Strada" field - accepts symbols as valid input - no error message is displayed</w:t>
            </w:r>
          </w:p>
        </w:tc>
        <w:tc>
          <w:tcPr>
            <w:tcW w:w="1436" w:type="dxa"/>
          </w:tcPr>
          <w:p w14:paraId="164067FC" w14:textId="3DF1F0EB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1316D438" w14:textId="77777777" w:rsidTr="000D3BFB">
        <w:trPr>
          <w:trHeight w:val="500"/>
        </w:trPr>
        <w:tc>
          <w:tcPr>
            <w:tcW w:w="1530" w:type="dxa"/>
          </w:tcPr>
          <w:p w14:paraId="2A6C16CF" w14:textId="6F5D4D10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41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0044972</w:t>
              </w:r>
            </w:hyperlink>
          </w:p>
        </w:tc>
        <w:tc>
          <w:tcPr>
            <w:tcW w:w="6390" w:type="dxa"/>
          </w:tcPr>
          <w:p w14:paraId="0FB3CC42" w14:textId="097A77F2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number field of the registration form accepts decimal numbers</w:t>
            </w:r>
          </w:p>
        </w:tc>
        <w:tc>
          <w:tcPr>
            <w:tcW w:w="1436" w:type="dxa"/>
          </w:tcPr>
          <w:p w14:paraId="7FAFB745" w14:textId="05B439B9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619E68AC" w14:textId="77777777" w:rsidTr="000D3BFB">
        <w:trPr>
          <w:trHeight w:val="500"/>
        </w:trPr>
        <w:tc>
          <w:tcPr>
            <w:tcW w:w="1530" w:type="dxa"/>
          </w:tcPr>
          <w:p w14:paraId="6CE53F11" w14:textId="7D99318F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42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0044971</w:t>
              </w:r>
            </w:hyperlink>
          </w:p>
        </w:tc>
        <w:tc>
          <w:tcPr>
            <w:tcW w:w="6390" w:type="dxa"/>
          </w:tcPr>
          <w:p w14:paraId="31B16E41" w14:textId="3A58262D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number field of the registration form accepts alphabetical characters</w:t>
            </w:r>
          </w:p>
        </w:tc>
        <w:tc>
          <w:tcPr>
            <w:tcW w:w="1436" w:type="dxa"/>
          </w:tcPr>
          <w:p w14:paraId="7EDF8FD9" w14:textId="6E171338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413F2B24" w14:textId="77777777" w:rsidTr="000D3BFB">
        <w:trPr>
          <w:trHeight w:val="500"/>
        </w:trPr>
        <w:tc>
          <w:tcPr>
            <w:tcW w:w="1530" w:type="dxa"/>
          </w:tcPr>
          <w:p w14:paraId="21A6596B" w14:textId="58267B4C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43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0044970</w:t>
              </w:r>
            </w:hyperlink>
          </w:p>
        </w:tc>
        <w:tc>
          <w:tcPr>
            <w:tcW w:w="6390" w:type="dxa"/>
          </w:tcPr>
          <w:p w14:paraId="05C12B20" w14:textId="62BD6D14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text field of the registration form accepts decimal numbers</w:t>
            </w:r>
          </w:p>
        </w:tc>
        <w:tc>
          <w:tcPr>
            <w:tcW w:w="1436" w:type="dxa"/>
          </w:tcPr>
          <w:p w14:paraId="5EA02884" w14:textId="06494136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  <w:tr w:rsidR="005659EE" w:rsidRPr="00931529" w14:paraId="42C8E16A" w14:textId="77777777" w:rsidTr="000D3BFB">
        <w:trPr>
          <w:trHeight w:val="500"/>
        </w:trPr>
        <w:tc>
          <w:tcPr>
            <w:tcW w:w="1530" w:type="dxa"/>
          </w:tcPr>
          <w:p w14:paraId="3D07D891" w14:textId="702DC761" w:rsidR="005659EE" w:rsidRPr="001E6A81" w:rsidRDefault="00022623" w:rsidP="005659EE">
            <w:pPr>
              <w:rPr>
                <w:sz w:val="20"/>
                <w:szCs w:val="20"/>
              </w:rPr>
            </w:pPr>
            <w:hyperlink r:id="rId44" w:history="1">
              <w:r w:rsidR="005659EE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0044961</w:t>
              </w:r>
            </w:hyperlink>
          </w:p>
        </w:tc>
        <w:tc>
          <w:tcPr>
            <w:tcW w:w="6390" w:type="dxa"/>
          </w:tcPr>
          <w:p w14:paraId="710C0518" w14:textId="180E8537" w:rsidR="005659EE" w:rsidRPr="001E6A81" w:rsidRDefault="005659EE" w:rsidP="005659EE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text field of the registration form accepts integer numbers</w:t>
            </w:r>
          </w:p>
        </w:tc>
        <w:tc>
          <w:tcPr>
            <w:tcW w:w="1436" w:type="dxa"/>
          </w:tcPr>
          <w:p w14:paraId="752C626D" w14:textId="43575D74" w:rsidR="005659EE" w:rsidRPr="001E6A81" w:rsidRDefault="005659EE" w:rsidP="005659EE">
            <w:pPr>
              <w:rPr>
                <w:sz w:val="20"/>
                <w:szCs w:val="20"/>
              </w:rPr>
            </w:pPr>
            <w:r w:rsidRPr="001E6A81">
              <w:rPr>
                <w:color w:val="595959" w:themeColor="text1" w:themeTint="A6"/>
                <w:sz w:val="20"/>
                <w:szCs w:val="20"/>
              </w:rPr>
              <w:t>Open</w:t>
            </w:r>
          </w:p>
        </w:tc>
      </w:tr>
    </w:tbl>
    <w:p w14:paraId="71CDA60F" w14:textId="79687239" w:rsidR="00EF5B90" w:rsidRDefault="00EF5B90" w:rsidP="00EF5B90">
      <w:pPr>
        <w:pStyle w:val="Heading2"/>
        <w:numPr>
          <w:ilvl w:val="0"/>
          <w:numId w:val="0"/>
        </w:numPr>
      </w:pPr>
    </w:p>
    <w:p w14:paraId="36F300C0" w14:textId="23708BF6" w:rsidR="00EF5B90" w:rsidRDefault="00EF5B90" w:rsidP="00EF5B90"/>
    <w:p w14:paraId="2FB61769" w14:textId="77777777" w:rsidR="00EF5B90" w:rsidRPr="00EF5B90" w:rsidRDefault="00EF5B90" w:rsidP="00EF5B90"/>
    <w:p w14:paraId="4E520417" w14:textId="7FA4D6B4" w:rsidR="0074151C" w:rsidRDefault="000D3BFB" w:rsidP="0075613D">
      <w:pPr>
        <w:pStyle w:val="Heading2"/>
      </w:pPr>
      <w:r>
        <w:t>Old bugs still open</w:t>
      </w:r>
    </w:p>
    <w:p w14:paraId="3B73D2C7" w14:textId="7D5F42B3" w:rsidR="007013DB" w:rsidRPr="000D3BFB" w:rsidRDefault="007013DB" w:rsidP="007013DB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480"/>
        <w:gridCol w:w="1346"/>
      </w:tblGrid>
      <w:tr w:rsidR="00C978E4" w:rsidRPr="00931529" w14:paraId="7738F907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6569EFC3" w14:textId="77777777" w:rsidR="00C978E4" w:rsidRPr="001E6A81" w:rsidRDefault="00C978E4" w:rsidP="000D3BFB">
            <w:pPr>
              <w:rPr>
                <w:sz w:val="20"/>
                <w:szCs w:val="20"/>
              </w:rPr>
            </w:pPr>
            <w:r w:rsidRPr="001E6A81">
              <w:rPr>
                <w:sz w:val="20"/>
                <w:szCs w:val="20"/>
              </w:rPr>
              <w:t>Defect ID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2C1FF305" w14:textId="77777777" w:rsidR="00C978E4" w:rsidRPr="001E6A81" w:rsidRDefault="00C978E4" w:rsidP="000D3BFB">
            <w:pPr>
              <w:rPr>
                <w:sz w:val="20"/>
                <w:szCs w:val="20"/>
              </w:rPr>
            </w:pPr>
            <w:r w:rsidRPr="001E6A81">
              <w:rPr>
                <w:sz w:val="20"/>
                <w:szCs w:val="20"/>
              </w:rPr>
              <w:t xml:space="preserve">Defect </w:t>
            </w:r>
            <w:r w:rsidR="000D3BFB" w:rsidRPr="001E6A81">
              <w:rPr>
                <w:sz w:val="20"/>
                <w:szCs w:val="20"/>
              </w:rPr>
              <w:t>summary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60BABEDC" w14:textId="77777777" w:rsidR="00C978E4" w:rsidRPr="001E6A81" w:rsidRDefault="000D3BFB" w:rsidP="00BB7834">
            <w:pPr>
              <w:rPr>
                <w:sz w:val="20"/>
                <w:szCs w:val="20"/>
              </w:rPr>
            </w:pPr>
            <w:r w:rsidRPr="001E6A81">
              <w:rPr>
                <w:sz w:val="20"/>
                <w:szCs w:val="20"/>
              </w:rPr>
              <w:t>Severity</w:t>
            </w:r>
          </w:p>
        </w:tc>
      </w:tr>
      <w:tr w:rsidR="00DC41AC" w:rsidRPr="00931529" w14:paraId="51EE45A9" w14:textId="77777777" w:rsidTr="000D3BFB">
        <w:trPr>
          <w:trHeight w:val="500"/>
        </w:trPr>
        <w:tc>
          <w:tcPr>
            <w:tcW w:w="1530" w:type="dxa"/>
          </w:tcPr>
          <w:p w14:paraId="5FB66C17" w14:textId="71A8B492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45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0045166</w:t>
              </w:r>
            </w:hyperlink>
          </w:p>
        </w:tc>
        <w:tc>
          <w:tcPr>
            <w:tcW w:w="6480" w:type="dxa"/>
          </w:tcPr>
          <w:p w14:paraId="745D9395" w14:textId="70243D99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 firewall detected during security scan of the website</w:t>
            </w:r>
          </w:p>
        </w:tc>
        <w:tc>
          <w:tcPr>
            <w:tcW w:w="1346" w:type="dxa"/>
          </w:tcPr>
          <w:p w14:paraId="44F3A42E" w14:textId="395BFA76" w:rsidR="00DC41AC" w:rsidRPr="001E6A81" w:rsidRDefault="00DC41AC" w:rsidP="00DC41AC">
            <w:pPr>
              <w:pStyle w:val="InfoParagraph1"/>
              <w:rPr>
                <w:sz w:val="20"/>
                <w:szCs w:val="20"/>
              </w:rPr>
            </w:pPr>
            <w:r w:rsidRPr="00E839F6">
              <w:rPr>
                <w:color w:val="000000"/>
                <w:sz w:val="20"/>
                <w:szCs w:val="20"/>
              </w:rPr>
              <w:t>major</w:t>
            </w:r>
          </w:p>
        </w:tc>
      </w:tr>
      <w:tr w:rsidR="00DC41AC" w:rsidRPr="00931529" w14:paraId="432BBB58" w14:textId="77777777" w:rsidTr="000D3BFB">
        <w:trPr>
          <w:trHeight w:val="500"/>
        </w:trPr>
        <w:tc>
          <w:tcPr>
            <w:tcW w:w="1530" w:type="dxa"/>
          </w:tcPr>
          <w:p w14:paraId="3CF35324" w14:textId="18A45FA7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46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0045139</w:t>
              </w:r>
            </w:hyperlink>
          </w:p>
        </w:tc>
        <w:tc>
          <w:tcPr>
            <w:tcW w:w="6480" w:type="dxa"/>
          </w:tcPr>
          <w:p w14:paraId="5DC95163" w14:textId="74F65AE3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Price filter resets to default if the value is typed in the price box</w:t>
            </w:r>
          </w:p>
        </w:tc>
        <w:tc>
          <w:tcPr>
            <w:tcW w:w="1346" w:type="dxa"/>
          </w:tcPr>
          <w:p w14:paraId="0F441D7B" w14:textId="2A09B2C6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minor</w:t>
            </w:r>
          </w:p>
        </w:tc>
      </w:tr>
      <w:tr w:rsidR="00DC41AC" w:rsidRPr="00931529" w14:paraId="00DC0AC9" w14:textId="77777777" w:rsidTr="000D3BFB">
        <w:trPr>
          <w:trHeight w:val="500"/>
        </w:trPr>
        <w:tc>
          <w:tcPr>
            <w:tcW w:w="1530" w:type="dxa"/>
          </w:tcPr>
          <w:p w14:paraId="69F2B4CE" w14:textId="511C1698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47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0045138</w:t>
              </w:r>
            </w:hyperlink>
          </w:p>
        </w:tc>
        <w:tc>
          <w:tcPr>
            <w:tcW w:w="6480" w:type="dxa"/>
          </w:tcPr>
          <w:p w14:paraId="1F0F375A" w14:textId="17C77755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New card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cannot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be added without placing an order</w:t>
            </w:r>
          </w:p>
        </w:tc>
        <w:tc>
          <w:tcPr>
            <w:tcW w:w="1346" w:type="dxa"/>
          </w:tcPr>
          <w:p w14:paraId="25CB3C7B" w14:textId="14CA844A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DC41AC" w:rsidRPr="00931529" w14:paraId="4E831775" w14:textId="77777777" w:rsidTr="000D3BFB">
        <w:trPr>
          <w:trHeight w:val="500"/>
        </w:trPr>
        <w:tc>
          <w:tcPr>
            <w:tcW w:w="1530" w:type="dxa"/>
          </w:tcPr>
          <w:p w14:paraId="42024E96" w14:textId="3841CE52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48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0045137</w:t>
              </w:r>
            </w:hyperlink>
          </w:p>
        </w:tc>
        <w:tc>
          <w:tcPr>
            <w:tcW w:w="6480" w:type="dxa"/>
          </w:tcPr>
          <w:p w14:paraId="6D8DB365" w14:textId="4F94E58C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 option to delete all items from the bag at once only remove on by one</w:t>
            </w:r>
          </w:p>
        </w:tc>
        <w:tc>
          <w:tcPr>
            <w:tcW w:w="1346" w:type="dxa"/>
          </w:tcPr>
          <w:p w14:paraId="702820E6" w14:textId="1E3709D2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minor</w:t>
            </w:r>
          </w:p>
        </w:tc>
      </w:tr>
      <w:tr w:rsidR="00DC41AC" w:rsidRPr="00931529" w14:paraId="01093D50" w14:textId="77777777" w:rsidTr="000D3BFB">
        <w:trPr>
          <w:trHeight w:val="500"/>
        </w:trPr>
        <w:tc>
          <w:tcPr>
            <w:tcW w:w="1530" w:type="dxa"/>
          </w:tcPr>
          <w:p w14:paraId="755D3E96" w14:textId="40808E96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49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0045136</w:t>
              </w:r>
            </w:hyperlink>
          </w:p>
        </w:tc>
        <w:tc>
          <w:tcPr>
            <w:tcW w:w="6480" w:type="dxa"/>
          </w:tcPr>
          <w:p w14:paraId="1536F3CF" w14:textId="64702B8E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Form Cart only move product to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favourite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list is available</w:t>
            </w:r>
          </w:p>
        </w:tc>
        <w:tc>
          <w:tcPr>
            <w:tcW w:w="1346" w:type="dxa"/>
          </w:tcPr>
          <w:p w14:paraId="783414A7" w14:textId="35A26B40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minor</w:t>
            </w:r>
          </w:p>
        </w:tc>
      </w:tr>
      <w:tr w:rsidR="00DC41AC" w:rsidRPr="00931529" w14:paraId="50CFA433" w14:textId="77777777" w:rsidTr="000D3BFB">
        <w:trPr>
          <w:trHeight w:val="500"/>
        </w:trPr>
        <w:tc>
          <w:tcPr>
            <w:tcW w:w="1530" w:type="dxa"/>
          </w:tcPr>
          <w:p w14:paraId="447C5029" w14:textId="32F94021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50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0045135</w:t>
              </w:r>
            </w:hyperlink>
          </w:p>
        </w:tc>
        <w:tc>
          <w:tcPr>
            <w:tcW w:w="6480" w:type="dxa"/>
          </w:tcPr>
          <w:p w14:paraId="701C000C" w14:textId="1F1E0F93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More than quantity than on stock for a product can be added in the cart.</w:t>
            </w:r>
          </w:p>
        </w:tc>
        <w:tc>
          <w:tcPr>
            <w:tcW w:w="1346" w:type="dxa"/>
          </w:tcPr>
          <w:p w14:paraId="7D3AB8C7" w14:textId="5F484F38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DC41AC" w:rsidRPr="00931529" w14:paraId="7E219E5B" w14:textId="77777777" w:rsidTr="000D3BFB">
        <w:trPr>
          <w:trHeight w:val="500"/>
        </w:trPr>
        <w:tc>
          <w:tcPr>
            <w:tcW w:w="1530" w:type="dxa"/>
          </w:tcPr>
          <w:p w14:paraId="476B5A78" w14:textId="741408DB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51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0045134</w:t>
              </w:r>
            </w:hyperlink>
          </w:p>
        </w:tc>
        <w:tc>
          <w:tcPr>
            <w:tcW w:w="6480" w:type="dxa"/>
          </w:tcPr>
          <w:p w14:paraId="7C7A7C57" w14:textId="3FA4C0E1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Missing feature to type in the quantity for any product</w:t>
            </w:r>
          </w:p>
        </w:tc>
        <w:tc>
          <w:tcPr>
            <w:tcW w:w="1346" w:type="dxa"/>
          </w:tcPr>
          <w:p w14:paraId="02011224" w14:textId="2E885361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minor</w:t>
            </w:r>
          </w:p>
        </w:tc>
      </w:tr>
      <w:tr w:rsidR="00DC41AC" w:rsidRPr="00931529" w14:paraId="5D045312" w14:textId="77777777" w:rsidTr="000D3BFB">
        <w:trPr>
          <w:trHeight w:val="500"/>
        </w:trPr>
        <w:tc>
          <w:tcPr>
            <w:tcW w:w="1530" w:type="dxa"/>
          </w:tcPr>
          <w:p w14:paraId="0139C466" w14:textId="3EF36956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52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0045133</w:t>
              </w:r>
            </w:hyperlink>
          </w:p>
        </w:tc>
        <w:tc>
          <w:tcPr>
            <w:tcW w:w="6480" w:type="dxa"/>
          </w:tcPr>
          <w:p w14:paraId="20303854" w14:textId="1B1CCB75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When login with incorrect e-mail address the correct error message is not displayed</w:t>
            </w:r>
          </w:p>
        </w:tc>
        <w:tc>
          <w:tcPr>
            <w:tcW w:w="1346" w:type="dxa"/>
          </w:tcPr>
          <w:p w14:paraId="74EDAC9F" w14:textId="3AB5F85C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DC41AC" w:rsidRPr="00931529" w14:paraId="36513866" w14:textId="77777777" w:rsidTr="000D3BFB">
        <w:trPr>
          <w:trHeight w:val="500"/>
        </w:trPr>
        <w:tc>
          <w:tcPr>
            <w:tcW w:w="1530" w:type="dxa"/>
          </w:tcPr>
          <w:p w14:paraId="7CCE0938" w14:textId="7205A561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53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0044998</w:t>
              </w:r>
            </w:hyperlink>
          </w:p>
        </w:tc>
        <w:tc>
          <w:tcPr>
            <w:tcW w:w="6480" w:type="dxa"/>
          </w:tcPr>
          <w:p w14:paraId="0744AD12" w14:textId="5DA670C6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Registration form - Cod postal field - not showing the correct error message when 11 characters are typed in</w:t>
            </w:r>
          </w:p>
        </w:tc>
        <w:tc>
          <w:tcPr>
            <w:tcW w:w="1346" w:type="dxa"/>
          </w:tcPr>
          <w:p w14:paraId="70B04B9A" w14:textId="5541438E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DC41AC" w:rsidRPr="00931529" w14:paraId="01F5F5A6" w14:textId="77777777" w:rsidTr="000D3BFB">
        <w:trPr>
          <w:trHeight w:val="500"/>
        </w:trPr>
        <w:tc>
          <w:tcPr>
            <w:tcW w:w="1530" w:type="dxa"/>
          </w:tcPr>
          <w:p w14:paraId="1A35532C" w14:textId="43C98071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54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0044999</w:t>
              </w:r>
            </w:hyperlink>
          </w:p>
        </w:tc>
        <w:tc>
          <w:tcPr>
            <w:tcW w:w="6480" w:type="dxa"/>
          </w:tcPr>
          <w:p w14:paraId="0AC48F29" w14:textId="7DC0DDE0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In registration form the text field "Localitate" is a mandatory field but is not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labelled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with " * "</w:t>
            </w:r>
          </w:p>
        </w:tc>
        <w:tc>
          <w:tcPr>
            <w:tcW w:w="1346" w:type="dxa"/>
          </w:tcPr>
          <w:p w14:paraId="31B4D902" w14:textId="5EADD5C1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DC41AC" w:rsidRPr="00931529" w14:paraId="4903810A" w14:textId="77777777" w:rsidTr="000D3BFB">
        <w:trPr>
          <w:trHeight w:val="500"/>
        </w:trPr>
        <w:tc>
          <w:tcPr>
            <w:tcW w:w="1530" w:type="dxa"/>
          </w:tcPr>
          <w:p w14:paraId="2B6F95D1" w14:textId="4DEE436D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55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0044997</w:t>
              </w:r>
            </w:hyperlink>
          </w:p>
        </w:tc>
        <w:tc>
          <w:tcPr>
            <w:tcW w:w="6480" w:type="dxa"/>
          </w:tcPr>
          <w:p w14:paraId="72D34724" w14:textId="116A1819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In registration form the text field "Cod postal" is a mandatory field but is not </w:t>
            </w:r>
            <w:r w:rsidR="00EF5B90" w:rsidRPr="00E839F6">
              <w:rPr>
                <w:rFonts w:cs="Times New Roman"/>
                <w:color w:val="000000"/>
                <w:sz w:val="20"/>
                <w:szCs w:val="20"/>
              </w:rPr>
              <w:t>labelled</w:t>
            </w:r>
            <w:r w:rsidRPr="00E839F6">
              <w:rPr>
                <w:rFonts w:cs="Times New Roman"/>
                <w:color w:val="000000"/>
                <w:sz w:val="20"/>
                <w:szCs w:val="20"/>
              </w:rPr>
              <w:t xml:space="preserve"> with "*"</w:t>
            </w:r>
          </w:p>
        </w:tc>
        <w:tc>
          <w:tcPr>
            <w:tcW w:w="1346" w:type="dxa"/>
          </w:tcPr>
          <w:p w14:paraId="2E5D3693" w14:textId="5D2474E7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DC41AC" w:rsidRPr="00931529" w14:paraId="362F5401" w14:textId="77777777" w:rsidTr="000D3BFB">
        <w:trPr>
          <w:trHeight w:val="500"/>
        </w:trPr>
        <w:tc>
          <w:tcPr>
            <w:tcW w:w="1530" w:type="dxa"/>
          </w:tcPr>
          <w:p w14:paraId="05A24C47" w14:textId="5AA5AB6A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56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0044996</w:t>
              </w:r>
            </w:hyperlink>
          </w:p>
        </w:tc>
        <w:tc>
          <w:tcPr>
            <w:tcW w:w="6480" w:type="dxa"/>
          </w:tcPr>
          <w:p w14:paraId="3E54F13F" w14:textId="20ADF81F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Registration form - "Strada" field - accepts symbols as valid input - no error message is displayed</w:t>
            </w:r>
          </w:p>
        </w:tc>
        <w:tc>
          <w:tcPr>
            <w:tcW w:w="1346" w:type="dxa"/>
          </w:tcPr>
          <w:p w14:paraId="5BB7D33B" w14:textId="4D148558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DC41AC" w:rsidRPr="00931529" w14:paraId="71082141" w14:textId="77777777" w:rsidTr="000D3BFB">
        <w:trPr>
          <w:trHeight w:val="500"/>
        </w:trPr>
        <w:tc>
          <w:tcPr>
            <w:tcW w:w="1530" w:type="dxa"/>
          </w:tcPr>
          <w:p w14:paraId="6F23DB40" w14:textId="274C50C5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57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0044972</w:t>
              </w:r>
            </w:hyperlink>
          </w:p>
        </w:tc>
        <w:tc>
          <w:tcPr>
            <w:tcW w:w="6480" w:type="dxa"/>
          </w:tcPr>
          <w:p w14:paraId="4D9F215B" w14:textId="35C35A34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number field of the registration form accepts decimal numbers</w:t>
            </w:r>
          </w:p>
        </w:tc>
        <w:tc>
          <w:tcPr>
            <w:tcW w:w="1346" w:type="dxa"/>
          </w:tcPr>
          <w:p w14:paraId="6CCF8AAE" w14:textId="22683F0E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DC41AC" w:rsidRPr="00931529" w14:paraId="7BEDA4A3" w14:textId="77777777" w:rsidTr="000D3BFB">
        <w:trPr>
          <w:trHeight w:val="500"/>
        </w:trPr>
        <w:tc>
          <w:tcPr>
            <w:tcW w:w="1530" w:type="dxa"/>
          </w:tcPr>
          <w:p w14:paraId="2B31E1B5" w14:textId="1447BE7A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58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0044971</w:t>
              </w:r>
            </w:hyperlink>
          </w:p>
        </w:tc>
        <w:tc>
          <w:tcPr>
            <w:tcW w:w="6480" w:type="dxa"/>
          </w:tcPr>
          <w:p w14:paraId="33AC9986" w14:textId="1F62FF40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number field of the registration form accepts alphabetical characters</w:t>
            </w:r>
          </w:p>
        </w:tc>
        <w:tc>
          <w:tcPr>
            <w:tcW w:w="1346" w:type="dxa"/>
          </w:tcPr>
          <w:p w14:paraId="7F8A6911" w14:textId="33E7052E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DC41AC" w:rsidRPr="00931529" w14:paraId="09219527" w14:textId="77777777" w:rsidTr="000D3BFB">
        <w:trPr>
          <w:trHeight w:val="500"/>
        </w:trPr>
        <w:tc>
          <w:tcPr>
            <w:tcW w:w="1530" w:type="dxa"/>
          </w:tcPr>
          <w:p w14:paraId="2189937F" w14:textId="40BE81C3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59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0044970</w:t>
              </w:r>
            </w:hyperlink>
          </w:p>
        </w:tc>
        <w:tc>
          <w:tcPr>
            <w:tcW w:w="6480" w:type="dxa"/>
          </w:tcPr>
          <w:p w14:paraId="35EC2C34" w14:textId="6784FDB0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text field of the registration form accepts decimal numbers</w:t>
            </w:r>
          </w:p>
        </w:tc>
        <w:tc>
          <w:tcPr>
            <w:tcW w:w="1346" w:type="dxa"/>
          </w:tcPr>
          <w:p w14:paraId="4068A227" w14:textId="74053FB2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DC41AC" w:rsidRPr="00931529" w14:paraId="5875ECFD" w14:textId="77777777" w:rsidTr="000D3BFB">
        <w:trPr>
          <w:trHeight w:val="500"/>
        </w:trPr>
        <w:tc>
          <w:tcPr>
            <w:tcW w:w="1530" w:type="dxa"/>
          </w:tcPr>
          <w:p w14:paraId="1672CB52" w14:textId="08698C0C" w:rsidR="00DC41AC" w:rsidRPr="001E6A81" w:rsidRDefault="00022623" w:rsidP="00DC41AC">
            <w:pPr>
              <w:rPr>
                <w:sz w:val="20"/>
                <w:szCs w:val="20"/>
              </w:rPr>
            </w:pPr>
            <w:hyperlink r:id="rId60" w:history="1">
              <w:r w:rsidR="00DC41AC" w:rsidRPr="00E839F6">
                <w:rPr>
                  <w:rFonts w:cs="Times New Roman"/>
                  <w:color w:val="0000FF"/>
                  <w:sz w:val="20"/>
                  <w:szCs w:val="20"/>
                  <w:u w:val="single"/>
                </w:rPr>
                <w:t>0044961</w:t>
              </w:r>
            </w:hyperlink>
          </w:p>
        </w:tc>
        <w:tc>
          <w:tcPr>
            <w:tcW w:w="6480" w:type="dxa"/>
          </w:tcPr>
          <w:p w14:paraId="4CEEC81A" w14:textId="542E6FEA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Street text field of the registration form accepts integer numbers</w:t>
            </w:r>
          </w:p>
        </w:tc>
        <w:tc>
          <w:tcPr>
            <w:tcW w:w="1346" w:type="dxa"/>
          </w:tcPr>
          <w:p w14:paraId="7F7F79F0" w14:textId="14884FC2" w:rsidR="00DC41AC" w:rsidRPr="001E6A81" w:rsidRDefault="00DC41AC" w:rsidP="00DC41AC">
            <w:pPr>
              <w:rPr>
                <w:sz w:val="20"/>
                <w:szCs w:val="20"/>
              </w:rPr>
            </w:pPr>
            <w:r w:rsidRPr="00E839F6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</w:tbl>
    <w:p w14:paraId="61E863A4" w14:textId="77777777" w:rsidR="00DB326B" w:rsidRDefault="00DB326B" w:rsidP="00EF5B90">
      <w:pPr>
        <w:pStyle w:val="Heading1"/>
        <w:jc w:val="center"/>
      </w:pPr>
    </w:p>
    <w:p w14:paraId="57B47D66" w14:textId="3E86F537" w:rsidR="008B2F01" w:rsidRDefault="00EF5B90" w:rsidP="00EF5B90">
      <w:pPr>
        <w:spacing w:before="0" w:line="260" w:lineRule="exact"/>
        <w:jc w:val="center"/>
      </w:pPr>
      <w:bookmarkStart w:id="15" w:name="_Toc463037925"/>
      <w:r>
        <w:t>Co</w:t>
      </w:r>
      <w:r w:rsidR="00574004">
        <w:t>nclusions</w:t>
      </w:r>
      <w:bookmarkEnd w:id="15"/>
    </w:p>
    <w:p w14:paraId="5A7A0B55" w14:textId="77777777" w:rsidR="00EF5B90" w:rsidRPr="00574004" w:rsidRDefault="00EF5B90" w:rsidP="00EF5B90">
      <w:pPr>
        <w:spacing w:before="0" w:line="260" w:lineRule="exact"/>
        <w:jc w:val="center"/>
        <w:rPr>
          <w:color w:val="0095D6"/>
        </w:rPr>
      </w:pPr>
    </w:p>
    <w:bookmarkEnd w:id="3"/>
    <w:bookmarkEnd w:id="6"/>
    <w:p w14:paraId="3A8F4955" w14:textId="5966B41E" w:rsidR="00E31A90" w:rsidRPr="00EF5B90" w:rsidRDefault="00375C7C" w:rsidP="009567A5">
      <w:pPr>
        <w:pStyle w:val="Body"/>
        <w:spacing w:line="360" w:lineRule="auto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The website GATE.SHOP.ro is an e-commerce site </w:t>
      </w:r>
      <w:r w:rsidR="00E31A90" w:rsidRPr="00EF5B90">
        <w:rPr>
          <w:b/>
          <w:bCs/>
          <w:color w:val="595959" w:themeColor="text1" w:themeTint="A6"/>
        </w:rPr>
        <w:t>with the scope to:</w:t>
      </w:r>
    </w:p>
    <w:p w14:paraId="677D1A74" w14:textId="1FE7A3AE" w:rsidR="00E31A90" w:rsidRPr="00EF5B90" w:rsidRDefault="00E31A90" w:rsidP="009567A5">
      <w:pPr>
        <w:pStyle w:val="Body"/>
        <w:numPr>
          <w:ilvl w:val="0"/>
          <w:numId w:val="46"/>
        </w:numPr>
        <w:spacing w:line="360" w:lineRule="auto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>Sell products to eastern Europe clients</w:t>
      </w:r>
      <w:r w:rsidR="00A77D7E" w:rsidRPr="00EF5B90">
        <w:rPr>
          <w:b/>
          <w:bCs/>
          <w:color w:val="595959" w:themeColor="text1" w:themeTint="A6"/>
        </w:rPr>
        <w:t xml:space="preserve">, </w:t>
      </w:r>
      <w:r w:rsidRPr="00EF5B90">
        <w:rPr>
          <w:b/>
          <w:bCs/>
          <w:color w:val="595959" w:themeColor="text1" w:themeTint="A6"/>
        </w:rPr>
        <w:t>while ensuring:</w:t>
      </w:r>
    </w:p>
    <w:p w14:paraId="456CC701" w14:textId="70B9C0E4" w:rsidR="00E31A90" w:rsidRPr="00EF5B90" w:rsidRDefault="00E31A90" w:rsidP="009567A5">
      <w:pPr>
        <w:pStyle w:val="Body"/>
        <w:numPr>
          <w:ilvl w:val="0"/>
          <w:numId w:val="46"/>
        </w:numPr>
        <w:spacing w:line="360" w:lineRule="auto"/>
        <w:ind w:firstLine="131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>a satisfying shopping experience for the clients</w:t>
      </w:r>
    </w:p>
    <w:p w14:paraId="791B5CA8" w14:textId="77777777" w:rsidR="00E31A90" w:rsidRPr="00EF5B90" w:rsidRDefault="00E31A90" w:rsidP="009567A5">
      <w:pPr>
        <w:pStyle w:val="Body"/>
        <w:numPr>
          <w:ilvl w:val="0"/>
          <w:numId w:val="46"/>
        </w:numPr>
        <w:spacing w:line="360" w:lineRule="auto"/>
        <w:ind w:firstLine="131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>easy to access and to use web site</w:t>
      </w:r>
    </w:p>
    <w:p w14:paraId="46B04B53" w14:textId="0A95ED84" w:rsidR="001F50C2" w:rsidRPr="00EF5B90" w:rsidRDefault="00E31A90" w:rsidP="009567A5">
      <w:pPr>
        <w:pStyle w:val="Body"/>
        <w:numPr>
          <w:ilvl w:val="0"/>
          <w:numId w:val="46"/>
        </w:numPr>
        <w:spacing w:line="360" w:lineRule="auto"/>
        <w:ind w:firstLine="131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>good customer service</w:t>
      </w:r>
    </w:p>
    <w:p w14:paraId="34C59AF3" w14:textId="2EFA6524" w:rsidR="00E31A90" w:rsidRPr="00EF5B90" w:rsidRDefault="00E31A90" w:rsidP="009567A5">
      <w:pPr>
        <w:pStyle w:val="Body"/>
        <w:numPr>
          <w:ilvl w:val="0"/>
          <w:numId w:val="46"/>
        </w:numPr>
        <w:spacing w:line="360" w:lineRule="auto"/>
        <w:ind w:firstLine="131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>secure data and payments</w:t>
      </w:r>
    </w:p>
    <w:p w14:paraId="030544BC" w14:textId="2827A1BA" w:rsidR="00FC6637" w:rsidRDefault="00FC6637" w:rsidP="009567A5">
      <w:pPr>
        <w:pStyle w:val="Body"/>
        <w:jc w:val="both"/>
        <w:rPr>
          <w:b/>
          <w:bCs/>
          <w:color w:val="595959" w:themeColor="text1" w:themeTint="A6"/>
        </w:rPr>
      </w:pPr>
    </w:p>
    <w:p w14:paraId="13741C56" w14:textId="77777777" w:rsidR="00EF5B90" w:rsidRPr="00EF5B90" w:rsidRDefault="00EF5B90" w:rsidP="009567A5">
      <w:pPr>
        <w:pStyle w:val="Body"/>
        <w:jc w:val="both"/>
        <w:rPr>
          <w:b/>
          <w:bCs/>
          <w:color w:val="595959" w:themeColor="text1" w:themeTint="A6"/>
        </w:rPr>
      </w:pPr>
    </w:p>
    <w:p w14:paraId="097CEB20" w14:textId="1E81728B" w:rsidR="00EF5B90" w:rsidRDefault="00ED0D00" w:rsidP="009567A5">
      <w:pPr>
        <w:pStyle w:val="Body"/>
        <w:spacing w:line="360" w:lineRule="auto"/>
        <w:ind w:firstLine="720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All the </w:t>
      </w:r>
      <w:r w:rsidR="00205069" w:rsidRPr="00EF5B90">
        <w:rPr>
          <w:b/>
          <w:bCs/>
          <w:color w:val="595959" w:themeColor="text1" w:themeTint="A6"/>
        </w:rPr>
        <w:t xml:space="preserve">main functionalities are </w:t>
      </w:r>
      <w:r w:rsidR="00EF5B90" w:rsidRPr="00EF5B90">
        <w:rPr>
          <w:b/>
          <w:bCs/>
          <w:color w:val="595959" w:themeColor="text1" w:themeTint="A6"/>
        </w:rPr>
        <w:t>implemented</w:t>
      </w:r>
      <w:r w:rsidR="00205069" w:rsidRPr="00EF5B90">
        <w:rPr>
          <w:b/>
          <w:bCs/>
          <w:color w:val="595959" w:themeColor="text1" w:themeTint="A6"/>
        </w:rPr>
        <w:t xml:space="preserve"> and </w:t>
      </w:r>
      <w:r w:rsidR="00375C7C" w:rsidRPr="00EF5B90">
        <w:rPr>
          <w:b/>
          <w:bCs/>
          <w:color w:val="595959" w:themeColor="text1" w:themeTint="A6"/>
        </w:rPr>
        <w:t>functional</w:t>
      </w:r>
      <w:r w:rsidRPr="00EF5B90">
        <w:rPr>
          <w:b/>
          <w:bCs/>
          <w:color w:val="595959" w:themeColor="text1" w:themeTint="A6"/>
        </w:rPr>
        <w:t>.</w:t>
      </w:r>
      <w:r w:rsidR="00375C7C" w:rsidRPr="00EF5B90">
        <w:rPr>
          <w:b/>
          <w:bCs/>
          <w:color w:val="595959" w:themeColor="text1" w:themeTint="A6"/>
        </w:rPr>
        <w:t xml:space="preserve"> </w:t>
      </w:r>
      <w:r w:rsidR="00EF5B90">
        <w:rPr>
          <w:b/>
          <w:bCs/>
          <w:color w:val="595959" w:themeColor="text1" w:themeTint="A6"/>
        </w:rPr>
        <w:t xml:space="preserve">Test coverage is good, as all end user major functionalities were tested. </w:t>
      </w:r>
    </w:p>
    <w:p w14:paraId="08A036BA" w14:textId="77777777" w:rsidR="00EF5B90" w:rsidRDefault="00375C7C" w:rsidP="009567A5">
      <w:pPr>
        <w:pStyle w:val="Body"/>
        <w:spacing w:line="360" w:lineRule="auto"/>
        <w:ind w:firstLine="720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No critical or blocker bugs were found. </w:t>
      </w:r>
    </w:p>
    <w:p w14:paraId="4410310A" w14:textId="501B4A28" w:rsidR="00ED0D00" w:rsidRDefault="00375C7C" w:rsidP="009567A5">
      <w:pPr>
        <w:pStyle w:val="Body"/>
        <w:spacing w:line="360" w:lineRule="auto"/>
        <w:ind w:firstLine="720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>Website i</w:t>
      </w:r>
      <w:r w:rsidR="00EB01AB" w:rsidRPr="00EF5B90">
        <w:rPr>
          <w:b/>
          <w:bCs/>
          <w:color w:val="595959" w:themeColor="text1" w:themeTint="A6"/>
        </w:rPr>
        <w:t>s</w:t>
      </w:r>
      <w:r w:rsidRPr="00EF5B90">
        <w:rPr>
          <w:b/>
          <w:bCs/>
          <w:color w:val="595959" w:themeColor="text1" w:themeTint="A6"/>
        </w:rPr>
        <w:t xml:space="preserve"> functional</w:t>
      </w:r>
      <w:r w:rsidR="00EB01AB" w:rsidRPr="00EF5B90">
        <w:rPr>
          <w:b/>
          <w:bCs/>
          <w:color w:val="595959" w:themeColor="text1" w:themeTint="A6"/>
        </w:rPr>
        <w:t xml:space="preserve"> on desktop and mobile devices</w:t>
      </w:r>
      <w:r w:rsidR="00E31A90" w:rsidRPr="00EF5B90">
        <w:rPr>
          <w:b/>
          <w:bCs/>
          <w:color w:val="595959" w:themeColor="text1" w:themeTint="A6"/>
        </w:rPr>
        <w:t xml:space="preserve">. </w:t>
      </w:r>
    </w:p>
    <w:p w14:paraId="41F8BDDB" w14:textId="77777777" w:rsidR="00EF5B90" w:rsidRPr="00EF5B90" w:rsidRDefault="00EF5B90" w:rsidP="00EF5B90">
      <w:pPr>
        <w:pStyle w:val="Body"/>
        <w:spacing w:line="360" w:lineRule="auto"/>
        <w:ind w:firstLine="720"/>
        <w:rPr>
          <w:b/>
          <w:bCs/>
          <w:color w:val="595959" w:themeColor="text1" w:themeTint="A6"/>
        </w:rPr>
      </w:pPr>
    </w:p>
    <w:p w14:paraId="20B6E9F2" w14:textId="112BFDF3" w:rsidR="00EB01AB" w:rsidRPr="00EF5B90" w:rsidRDefault="00EB01AB" w:rsidP="00FC6637">
      <w:pPr>
        <w:pStyle w:val="Body"/>
        <w:rPr>
          <w:b/>
          <w:bCs/>
          <w:color w:val="595959" w:themeColor="text1" w:themeTint="A6"/>
        </w:rPr>
      </w:pPr>
    </w:p>
    <w:p w14:paraId="5FBA0C72" w14:textId="53CF5758" w:rsidR="00EB01AB" w:rsidRDefault="00EB01AB" w:rsidP="00A77D7E">
      <w:pPr>
        <w:pStyle w:val="Body"/>
        <w:jc w:val="center"/>
        <w:rPr>
          <w:b/>
          <w:bCs/>
          <w:color w:val="00B0F0"/>
        </w:rPr>
      </w:pPr>
      <w:r>
        <w:rPr>
          <w:noProof/>
        </w:rPr>
        <w:drawing>
          <wp:inline distT="0" distB="0" distL="0" distR="0" wp14:anchorId="61C6C719" wp14:editId="3C50474F">
            <wp:extent cx="5753100" cy="398145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DFE2846-FB1A-4F6F-A605-6C3D76BC98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14:paraId="5456AD33" w14:textId="271E5E06" w:rsidR="00EB01AB" w:rsidRDefault="00EB01AB" w:rsidP="00FC6637">
      <w:pPr>
        <w:pStyle w:val="Body"/>
        <w:rPr>
          <w:b/>
          <w:bCs/>
          <w:color w:val="00B0F0"/>
        </w:rPr>
      </w:pPr>
    </w:p>
    <w:p w14:paraId="5309D229" w14:textId="77777777" w:rsidR="00EB01AB" w:rsidRDefault="00EB01AB" w:rsidP="00FC6637">
      <w:pPr>
        <w:pStyle w:val="Body"/>
        <w:rPr>
          <w:b/>
          <w:bCs/>
          <w:color w:val="00B0F0"/>
        </w:rPr>
      </w:pPr>
    </w:p>
    <w:p w14:paraId="3AE7EF92" w14:textId="77777777" w:rsidR="00EF5B90" w:rsidRDefault="00EF5B90" w:rsidP="00EF5B90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6A99C68C" w14:textId="77777777" w:rsidR="00EF5B90" w:rsidRDefault="00EF5B90" w:rsidP="00EF5B90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724C823F" w14:textId="77777777" w:rsidR="00EF5B90" w:rsidRDefault="00EF5B90" w:rsidP="00EF5B90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7B54CDC7" w14:textId="77777777" w:rsidR="00EF5B90" w:rsidRDefault="00EF5B90" w:rsidP="00EF5B90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369A71F9" w14:textId="77777777" w:rsidR="00EF5B90" w:rsidRDefault="00EF5B90" w:rsidP="00EF5B90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224E6F82" w14:textId="77777777" w:rsidR="00EF5B90" w:rsidRDefault="00EF5B90" w:rsidP="00EF5B90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672E914D" w14:textId="77777777" w:rsidR="00EF5B90" w:rsidRDefault="00EF5B90" w:rsidP="00EF5B90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25CF87CE" w14:textId="77777777" w:rsidR="00EF5B90" w:rsidRDefault="00EF5B90" w:rsidP="00EF5B90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13F243AF" w14:textId="77777777" w:rsidR="00EF5B90" w:rsidRDefault="00EF5B90" w:rsidP="009567A5">
      <w:pPr>
        <w:pStyle w:val="Body"/>
        <w:spacing w:line="360" w:lineRule="auto"/>
        <w:jc w:val="both"/>
        <w:rPr>
          <w:b/>
          <w:bCs/>
          <w:color w:val="595959" w:themeColor="text1" w:themeTint="A6"/>
        </w:rPr>
      </w:pPr>
    </w:p>
    <w:p w14:paraId="7D4352B5" w14:textId="2599AF99" w:rsidR="00E31A90" w:rsidRPr="00EF5B90" w:rsidRDefault="00EB01AB" w:rsidP="009567A5">
      <w:pPr>
        <w:pStyle w:val="Body"/>
        <w:spacing w:line="360" w:lineRule="auto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>From a total of</w:t>
      </w:r>
      <w:r w:rsidR="00ED0D00" w:rsidRPr="00EF5B90">
        <w:rPr>
          <w:b/>
          <w:bCs/>
          <w:color w:val="595959" w:themeColor="text1" w:themeTint="A6"/>
        </w:rPr>
        <w:t xml:space="preserve"> 133 tests</w:t>
      </w:r>
      <w:r w:rsidR="00E31A90" w:rsidRPr="00EF5B90">
        <w:rPr>
          <w:b/>
          <w:bCs/>
          <w:color w:val="595959" w:themeColor="text1" w:themeTint="A6"/>
        </w:rPr>
        <w:t xml:space="preserve">: </w:t>
      </w:r>
    </w:p>
    <w:p w14:paraId="267CA7EE" w14:textId="07CB7A5E" w:rsidR="00E31A90" w:rsidRPr="00EF5B90" w:rsidRDefault="00ED0D00" w:rsidP="009567A5">
      <w:pPr>
        <w:pStyle w:val="Body"/>
        <w:numPr>
          <w:ilvl w:val="0"/>
          <w:numId w:val="48"/>
        </w:numPr>
        <w:spacing w:line="360" w:lineRule="auto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112 representing 86%, have a passed </w:t>
      </w:r>
      <w:r w:rsidR="00EF5B90" w:rsidRPr="00EF5B90">
        <w:rPr>
          <w:b/>
          <w:bCs/>
          <w:color w:val="595959" w:themeColor="text1" w:themeTint="A6"/>
        </w:rPr>
        <w:t>status;</w:t>
      </w:r>
      <w:r w:rsidRPr="00EF5B90">
        <w:rPr>
          <w:b/>
          <w:bCs/>
          <w:color w:val="595959" w:themeColor="text1" w:themeTint="A6"/>
        </w:rPr>
        <w:t xml:space="preserve"> </w:t>
      </w:r>
    </w:p>
    <w:p w14:paraId="064C9C3A" w14:textId="4C765031" w:rsidR="00E31A90" w:rsidRPr="00EF5B90" w:rsidRDefault="00ED0D00" w:rsidP="009567A5">
      <w:pPr>
        <w:pStyle w:val="Body"/>
        <w:numPr>
          <w:ilvl w:val="0"/>
          <w:numId w:val="48"/>
        </w:numPr>
        <w:spacing w:line="360" w:lineRule="auto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16 tests </w:t>
      </w:r>
      <w:r w:rsidR="00EF5B90" w:rsidRPr="00EF5B90">
        <w:rPr>
          <w:b/>
          <w:bCs/>
          <w:color w:val="595959" w:themeColor="text1" w:themeTint="A6"/>
        </w:rPr>
        <w:t>representing 12</w:t>
      </w:r>
      <w:r w:rsidRPr="00EF5B90">
        <w:rPr>
          <w:b/>
          <w:bCs/>
          <w:color w:val="595959" w:themeColor="text1" w:themeTint="A6"/>
        </w:rPr>
        <w:t xml:space="preserve">%, have failed </w:t>
      </w:r>
      <w:r w:rsidR="00375C7C" w:rsidRPr="00EF5B90">
        <w:rPr>
          <w:b/>
          <w:bCs/>
          <w:color w:val="595959" w:themeColor="text1" w:themeTint="A6"/>
        </w:rPr>
        <w:t xml:space="preserve">status, and </w:t>
      </w:r>
      <w:r w:rsidRPr="00EF5B90">
        <w:rPr>
          <w:b/>
          <w:bCs/>
          <w:color w:val="595959" w:themeColor="text1" w:themeTint="A6"/>
        </w:rPr>
        <w:t xml:space="preserve"> </w:t>
      </w:r>
    </w:p>
    <w:p w14:paraId="07925F79" w14:textId="74746596" w:rsidR="00205069" w:rsidRDefault="00ED0D00" w:rsidP="009567A5">
      <w:pPr>
        <w:pStyle w:val="Body"/>
        <w:numPr>
          <w:ilvl w:val="0"/>
          <w:numId w:val="48"/>
        </w:numPr>
        <w:spacing w:line="360" w:lineRule="auto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2% </w:t>
      </w:r>
      <w:r w:rsidR="00EF5B90" w:rsidRPr="00EF5B90">
        <w:rPr>
          <w:b/>
          <w:bCs/>
          <w:color w:val="595959" w:themeColor="text1" w:themeTint="A6"/>
        </w:rPr>
        <w:t>improvements</w:t>
      </w:r>
      <w:r w:rsidRPr="00EF5B90">
        <w:rPr>
          <w:b/>
          <w:bCs/>
          <w:color w:val="595959" w:themeColor="text1" w:themeTint="A6"/>
        </w:rPr>
        <w:t xml:space="preserve"> identified that may increase end user experience </w:t>
      </w:r>
      <w:r w:rsidR="00EF5B90" w:rsidRPr="00EF5B90">
        <w:rPr>
          <w:b/>
          <w:bCs/>
          <w:color w:val="595959" w:themeColor="text1" w:themeTint="A6"/>
        </w:rPr>
        <w:t>while</w:t>
      </w:r>
      <w:r w:rsidRPr="00EF5B90">
        <w:rPr>
          <w:b/>
          <w:bCs/>
          <w:color w:val="595959" w:themeColor="text1" w:themeTint="A6"/>
        </w:rPr>
        <w:t xml:space="preserve"> using the web site. </w:t>
      </w:r>
    </w:p>
    <w:p w14:paraId="306A21A8" w14:textId="77777777" w:rsidR="00EF5B90" w:rsidRPr="00EF5B90" w:rsidRDefault="00EF5B90" w:rsidP="00EF5B90">
      <w:pPr>
        <w:pStyle w:val="Body"/>
        <w:numPr>
          <w:ilvl w:val="0"/>
          <w:numId w:val="48"/>
        </w:numPr>
        <w:spacing w:line="360" w:lineRule="auto"/>
        <w:rPr>
          <w:b/>
          <w:bCs/>
          <w:color w:val="595959" w:themeColor="text1" w:themeTint="A6"/>
        </w:rPr>
      </w:pPr>
    </w:p>
    <w:p w14:paraId="1BAC5A30" w14:textId="3E81E9BE" w:rsidR="00ED0D00" w:rsidRDefault="00EF5B90" w:rsidP="00EF5B90">
      <w:pPr>
        <w:pStyle w:val="Body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18F0F445" wp14:editId="1864F76A">
            <wp:extent cx="5610003" cy="30314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92" cy="3084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A4228D" w14:textId="48AE8803" w:rsidR="00ED0D00" w:rsidRDefault="00ED0D00" w:rsidP="00A77D7E">
      <w:pPr>
        <w:pStyle w:val="Body"/>
        <w:jc w:val="center"/>
        <w:rPr>
          <w:b/>
          <w:bCs/>
          <w:color w:val="00B0F0"/>
        </w:rPr>
      </w:pPr>
    </w:p>
    <w:p w14:paraId="351F5525" w14:textId="0E1229A9" w:rsidR="00A77D7E" w:rsidRDefault="00A77D7E" w:rsidP="00E31A90">
      <w:pPr>
        <w:pStyle w:val="Body"/>
        <w:jc w:val="center"/>
        <w:rPr>
          <w:b/>
          <w:bCs/>
          <w:color w:val="00B0F0"/>
        </w:rPr>
      </w:pPr>
    </w:p>
    <w:p w14:paraId="543C0F66" w14:textId="580A8F2E" w:rsidR="00A77D7E" w:rsidRDefault="00A77D7E" w:rsidP="00E31A90">
      <w:pPr>
        <w:pStyle w:val="Body"/>
        <w:jc w:val="center"/>
        <w:rPr>
          <w:b/>
          <w:bCs/>
          <w:color w:val="00B0F0"/>
        </w:rPr>
      </w:pPr>
      <w:r>
        <w:rPr>
          <w:noProof/>
        </w:rPr>
        <w:drawing>
          <wp:inline distT="0" distB="0" distL="0" distR="0" wp14:anchorId="2823A9FC" wp14:editId="42D168A4">
            <wp:extent cx="5593080" cy="3700130"/>
            <wp:effectExtent l="0" t="0" r="762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4DDFC97-DD6F-49B6-8744-6C8D89D5A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14:paraId="4FBC20B0" w14:textId="7F3ED0EE" w:rsidR="00A77D7E" w:rsidRDefault="00A77D7E" w:rsidP="00E31A90">
      <w:pPr>
        <w:pStyle w:val="Body"/>
        <w:jc w:val="center"/>
        <w:rPr>
          <w:b/>
          <w:bCs/>
          <w:color w:val="00B0F0"/>
        </w:rPr>
      </w:pPr>
    </w:p>
    <w:p w14:paraId="6FF668D6" w14:textId="5B20C916" w:rsidR="00ED0D00" w:rsidRDefault="00ED0D00" w:rsidP="00FC6637">
      <w:pPr>
        <w:pStyle w:val="Body"/>
        <w:rPr>
          <w:b/>
          <w:bCs/>
          <w:color w:val="00B0F0"/>
        </w:rPr>
      </w:pPr>
    </w:p>
    <w:p w14:paraId="3360D072" w14:textId="77777777" w:rsidR="00EF5B90" w:rsidRDefault="00EF5B90" w:rsidP="00EB01AB">
      <w:pPr>
        <w:pStyle w:val="Body"/>
        <w:spacing w:line="276" w:lineRule="auto"/>
        <w:rPr>
          <w:b/>
          <w:bCs/>
          <w:color w:val="595959" w:themeColor="text1" w:themeTint="A6"/>
        </w:rPr>
      </w:pPr>
    </w:p>
    <w:p w14:paraId="4BF813F7" w14:textId="77777777" w:rsidR="00EF5B90" w:rsidRDefault="00EF5B90" w:rsidP="00EB01AB">
      <w:pPr>
        <w:pStyle w:val="Body"/>
        <w:spacing w:line="276" w:lineRule="auto"/>
        <w:rPr>
          <w:b/>
          <w:bCs/>
          <w:color w:val="595959" w:themeColor="text1" w:themeTint="A6"/>
        </w:rPr>
      </w:pPr>
    </w:p>
    <w:p w14:paraId="1EDC2087" w14:textId="78AB21B2" w:rsidR="00375C7C" w:rsidRPr="00EF5B90" w:rsidRDefault="00ED0D00" w:rsidP="009567A5">
      <w:pPr>
        <w:pStyle w:val="Body"/>
        <w:spacing w:line="360" w:lineRule="auto"/>
        <w:jc w:val="both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Out of the </w:t>
      </w:r>
      <w:r w:rsidR="00A77D7E" w:rsidRPr="00EF5B90">
        <w:rPr>
          <w:b/>
          <w:bCs/>
          <w:color w:val="595959" w:themeColor="text1" w:themeTint="A6"/>
        </w:rPr>
        <w:t>total</w:t>
      </w:r>
      <w:r w:rsidR="00EF5B90">
        <w:rPr>
          <w:b/>
          <w:bCs/>
          <w:color w:val="595959" w:themeColor="text1" w:themeTint="A6"/>
        </w:rPr>
        <w:t xml:space="preserve"> 16 </w:t>
      </w:r>
      <w:r w:rsidR="00E31A90" w:rsidRPr="00EF5B90">
        <w:rPr>
          <w:b/>
          <w:bCs/>
          <w:color w:val="595959" w:themeColor="text1" w:themeTint="A6"/>
        </w:rPr>
        <w:t xml:space="preserve">bugs found, </w:t>
      </w:r>
      <w:r w:rsidRPr="00EF5B90">
        <w:rPr>
          <w:b/>
          <w:bCs/>
          <w:color w:val="595959" w:themeColor="text1" w:themeTint="A6"/>
        </w:rPr>
        <w:t xml:space="preserve"> 1 </w:t>
      </w:r>
      <w:r w:rsidR="00E31A90" w:rsidRPr="00EF5B90">
        <w:rPr>
          <w:b/>
          <w:bCs/>
          <w:color w:val="595959" w:themeColor="text1" w:themeTint="A6"/>
        </w:rPr>
        <w:t xml:space="preserve">( 6%) bug has </w:t>
      </w:r>
      <w:r w:rsidRPr="00EF5B90">
        <w:rPr>
          <w:b/>
          <w:bCs/>
          <w:color w:val="595959" w:themeColor="text1" w:themeTint="A6"/>
        </w:rPr>
        <w:t xml:space="preserve">major severity due to missing </w:t>
      </w:r>
      <w:r w:rsidR="00205069" w:rsidRPr="00EF5B90">
        <w:rPr>
          <w:b/>
          <w:bCs/>
          <w:color w:val="595959" w:themeColor="text1" w:themeTint="A6"/>
        </w:rPr>
        <w:t xml:space="preserve">firewall protection </w:t>
      </w:r>
      <w:r w:rsidRPr="00EF5B90">
        <w:rPr>
          <w:b/>
          <w:bCs/>
          <w:color w:val="595959" w:themeColor="text1" w:themeTint="A6"/>
        </w:rPr>
        <w:t xml:space="preserve">and potential increased </w:t>
      </w:r>
      <w:r w:rsidR="00205069" w:rsidRPr="00EF5B90">
        <w:rPr>
          <w:b/>
          <w:bCs/>
          <w:color w:val="595959" w:themeColor="text1" w:themeTint="A6"/>
        </w:rPr>
        <w:t>risk for security breaches</w:t>
      </w:r>
      <w:r w:rsidR="00E31A90" w:rsidRPr="00EF5B90">
        <w:rPr>
          <w:b/>
          <w:bCs/>
          <w:color w:val="595959" w:themeColor="text1" w:themeTint="A6"/>
        </w:rPr>
        <w:t>; 11 bugs ( 69%) with normal severity</w:t>
      </w:r>
      <w:r w:rsidR="00A77D7E" w:rsidRPr="00EF5B90">
        <w:rPr>
          <w:b/>
          <w:bCs/>
          <w:color w:val="595959" w:themeColor="text1" w:themeTint="A6"/>
        </w:rPr>
        <w:t xml:space="preserve"> mainly concentrated in the “Create new account feature” </w:t>
      </w:r>
      <w:r w:rsidR="00E31A90" w:rsidRPr="00EF5B90">
        <w:rPr>
          <w:b/>
          <w:bCs/>
          <w:color w:val="595959" w:themeColor="text1" w:themeTint="A6"/>
        </w:rPr>
        <w:t>and 4 bugs ( 25%) with minor severity</w:t>
      </w:r>
      <w:r w:rsidR="00A77D7E" w:rsidRPr="00EF5B90">
        <w:rPr>
          <w:b/>
          <w:bCs/>
          <w:color w:val="595959" w:themeColor="text1" w:themeTint="A6"/>
        </w:rPr>
        <w:t xml:space="preserve"> concentrated in the shopping cart feature</w:t>
      </w:r>
      <w:r w:rsidR="00205069" w:rsidRPr="00EF5B90">
        <w:rPr>
          <w:b/>
          <w:bCs/>
          <w:color w:val="595959" w:themeColor="text1" w:themeTint="A6"/>
        </w:rPr>
        <w:t>.</w:t>
      </w:r>
      <w:r w:rsidR="00E31A90" w:rsidRPr="00EF5B90">
        <w:rPr>
          <w:b/>
          <w:bCs/>
          <w:color w:val="595959" w:themeColor="text1" w:themeTint="A6"/>
        </w:rPr>
        <w:t xml:space="preserve"> </w:t>
      </w:r>
    </w:p>
    <w:p w14:paraId="04325D69" w14:textId="4C0CB72D" w:rsidR="00205069" w:rsidRDefault="00205069" w:rsidP="00FC6637">
      <w:pPr>
        <w:pStyle w:val="Body"/>
        <w:rPr>
          <w:b/>
          <w:bCs/>
          <w:color w:val="00B0F0"/>
        </w:rPr>
      </w:pPr>
      <w:r>
        <w:rPr>
          <w:b/>
          <w:bCs/>
          <w:color w:val="00B0F0"/>
        </w:rPr>
        <w:t xml:space="preserve"> </w:t>
      </w:r>
    </w:p>
    <w:p w14:paraId="339BA12E" w14:textId="7704A287" w:rsidR="00ED0D00" w:rsidRDefault="00375C7C" w:rsidP="00A77D7E">
      <w:pPr>
        <w:pStyle w:val="Body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07DBFD32" wp14:editId="2F78642F">
            <wp:extent cx="5040851" cy="299300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13" cy="3020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FAE19" w14:textId="77777777" w:rsidR="00375C7C" w:rsidRDefault="00375C7C" w:rsidP="00FC6637">
      <w:pPr>
        <w:pStyle w:val="Body"/>
        <w:rPr>
          <w:b/>
          <w:bCs/>
          <w:color w:val="00B0F0"/>
        </w:rPr>
      </w:pPr>
    </w:p>
    <w:p w14:paraId="66C781F7" w14:textId="7B66BA30" w:rsidR="00ED0D00" w:rsidRPr="00EF5B90" w:rsidRDefault="00ED0D00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2% of </w:t>
      </w:r>
      <w:r w:rsidR="00E31A90" w:rsidRPr="00EF5B90">
        <w:rPr>
          <w:b/>
          <w:bCs/>
          <w:color w:val="595959" w:themeColor="text1" w:themeTint="A6"/>
        </w:rPr>
        <w:t xml:space="preserve">total </w:t>
      </w:r>
      <w:r w:rsidRPr="00EF5B90">
        <w:rPr>
          <w:b/>
          <w:bCs/>
          <w:color w:val="595959" w:themeColor="text1" w:themeTint="A6"/>
        </w:rPr>
        <w:t xml:space="preserve">bugs </w:t>
      </w:r>
      <w:r w:rsidR="00E31A90" w:rsidRPr="00EF5B90">
        <w:rPr>
          <w:b/>
          <w:bCs/>
          <w:color w:val="595959" w:themeColor="text1" w:themeTint="A6"/>
        </w:rPr>
        <w:t xml:space="preserve">found </w:t>
      </w:r>
      <w:r w:rsidRPr="00EF5B90">
        <w:rPr>
          <w:b/>
          <w:bCs/>
          <w:color w:val="595959" w:themeColor="text1" w:themeTint="A6"/>
        </w:rPr>
        <w:t>are proposed improvements that will contribute to increasing the end user’s experience while navigating on the website.</w:t>
      </w:r>
    </w:p>
    <w:p w14:paraId="63DBCE62" w14:textId="77777777" w:rsidR="00ED0D00" w:rsidRPr="00EF5B90" w:rsidRDefault="00ED0D00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1FD11998" w14:textId="3481E5A3" w:rsidR="00FC6637" w:rsidRPr="00EF5B90" w:rsidRDefault="00FC6637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All the bugs have been validated. </w:t>
      </w:r>
    </w:p>
    <w:p w14:paraId="727613D7" w14:textId="77777777" w:rsidR="00E31A90" w:rsidRPr="00EF5B90" w:rsidRDefault="00E31A90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74CE76E8" w14:textId="63D4C52F" w:rsidR="00A92AF3" w:rsidRPr="00EF5B90" w:rsidRDefault="00A92AF3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All the bugs </w:t>
      </w:r>
      <w:r w:rsidR="00375C7C" w:rsidRPr="00EF5B90">
        <w:rPr>
          <w:b/>
          <w:bCs/>
          <w:color w:val="595959" w:themeColor="text1" w:themeTint="A6"/>
        </w:rPr>
        <w:t>have been allocated and have an open status in the Mantis bug management tool.</w:t>
      </w:r>
      <w:r w:rsidRPr="00EF5B90">
        <w:rPr>
          <w:b/>
          <w:bCs/>
          <w:color w:val="595959" w:themeColor="text1" w:themeTint="A6"/>
        </w:rPr>
        <w:t xml:space="preserve"> </w:t>
      </w:r>
    </w:p>
    <w:p w14:paraId="046B2C3F" w14:textId="1E8D1101" w:rsidR="00375C7C" w:rsidRPr="00EF5B90" w:rsidRDefault="00375C7C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07B74A37" w14:textId="4D19C5F7" w:rsidR="00EB01AB" w:rsidRPr="00EF5B90" w:rsidRDefault="00EF5B90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A</w:t>
      </w:r>
      <w:r w:rsidR="00FC6637" w:rsidRPr="00EF5B90">
        <w:rPr>
          <w:b/>
          <w:bCs/>
          <w:color w:val="595959" w:themeColor="text1" w:themeTint="A6"/>
        </w:rPr>
        <w:t xml:space="preserve">ll the testing was done on the production environment on Microsoft </w:t>
      </w:r>
      <w:r w:rsidRPr="00EF5B90">
        <w:rPr>
          <w:b/>
          <w:bCs/>
          <w:color w:val="595959" w:themeColor="text1" w:themeTint="A6"/>
        </w:rPr>
        <w:t>Windows</w:t>
      </w:r>
      <w:r w:rsidR="00FC6637" w:rsidRPr="00EF5B90">
        <w:rPr>
          <w:b/>
          <w:bCs/>
          <w:color w:val="595959" w:themeColor="text1" w:themeTint="A6"/>
        </w:rPr>
        <w:t xml:space="preserve"> </w:t>
      </w:r>
      <w:r w:rsidR="00E31A90" w:rsidRPr="00EF5B90">
        <w:rPr>
          <w:b/>
          <w:bCs/>
          <w:color w:val="595959" w:themeColor="text1" w:themeTint="A6"/>
        </w:rPr>
        <w:t xml:space="preserve">10 version </w:t>
      </w:r>
      <w:r w:rsidR="00FC6637" w:rsidRPr="00EF5B90">
        <w:rPr>
          <w:b/>
          <w:bCs/>
          <w:color w:val="595959" w:themeColor="text1" w:themeTint="A6"/>
        </w:rPr>
        <w:t xml:space="preserve">20H2 and </w:t>
      </w:r>
      <w:r w:rsidRPr="00EF5B90">
        <w:rPr>
          <w:b/>
          <w:bCs/>
          <w:color w:val="595959" w:themeColor="text1" w:themeTint="A6"/>
        </w:rPr>
        <w:t>using web</w:t>
      </w:r>
      <w:r w:rsidR="00EB01AB" w:rsidRPr="00EF5B90">
        <w:rPr>
          <w:b/>
          <w:bCs/>
          <w:color w:val="595959" w:themeColor="text1" w:themeTint="A6"/>
        </w:rPr>
        <w:t xml:space="preserve"> browser:</w:t>
      </w:r>
      <w:r w:rsidR="009567A5">
        <w:rPr>
          <w:b/>
          <w:bCs/>
          <w:color w:val="595959" w:themeColor="text1" w:themeTint="A6"/>
        </w:rPr>
        <w:t xml:space="preserve"> </w:t>
      </w:r>
      <w:r w:rsidR="00EB01AB" w:rsidRPr="00EF5B90">
        <w:rPr>
          <w:b/>
          <w:bCs/>
          <w:color w:val="595959" w:themeColor="text1" w:themeTint="A6"/>
        </w:rPr>
        <w:t xml:space="preserve">Microsoft Edge </w:t>
      </w:r>
      <w:r w:rsidRPr="00EF5B90">
        <w:rPr>
          <w:b/>
          <w:bCs/>
          <w:color w:val="595959" w:themeColor="text1" w:themeTint="A6"/>
        </w:rPr>
        <w:t>(Version</w:t>
      </w:r>
      <w:r w:rsidR="00EB01AB" w:rsidRPr="00EF5B90">
        <w:rPr>
          <w:b/>
          <w:bCs/>
          <w:color w:val="595959" w:themeColor="text1" w:themeTint="A6"/>
        </w:rPr>
        <w:t xml:space="preserve"> 107.0.1418.26 (Official build) (64-bit))</w:t>
      </w:r>
      <w:r w:rsidR="009567A5">
        <w:rPr>
          <w:b/>
          <w:bCs/>
          <w:color w:val="595959" w:themeColor="text1" w:themeTint="A6"/>
        </w:rPr>
        <w:t xml:space="preserve"> and  </w:t>
      </w:r>
      <w:r w:rsidR="00EB01AB" w:rsidRPr="00EF5B90">
        <w:rPr>
          <w:b/>
          <w:bCs/>
          <w:color w:val="595959" w:themeColor="text1" w:themeTint="A6"/>
        </w:rPr>
        <w:t>Chrome (Version 107.0.5304.88 (Official Build) (64-bit))</w:t>
      </w:r>
      <w:r w:rsidR="00EB01AB" w:rsidRPr="00EF5B90">
        <w:rPr>
          <w:b/>
          <w:bCs/>
          <w:color w:val="595959" w:themeColor="text1" w:themeTint="A6"/>
        </w:rPr>
        <w:tab/>
      </w:r>
    </w:p>
    <w:p w14:paraId="2894AF9D" w14:textId="6B21EACE" w:rsidR="00EB01AB" w:rsidRPr="00EF5B90" w:rsidRDefault="00EB01AB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</w:p>
    <w:p w14:paraId="66EEF64F" w14:textId="65B37D71" w:rsidR="00EB01AB" w:rsidRPr="00EF5B90" w:rsidRDefault="00EB01AB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 xml:space="preserve">Security testing audit was performed using a web service tool SUCURI </w:t>
      </w:r>
      <w:r w:rsidR="00EF5B90" w:rsidRPr="00EF5B90">
        <w:rPr>
          <w:b/>
          <w:bCs/>
          <w:color w:val="595959" w:themeColor="text1" w:themeTint="A6"/>
        </w:rPr>
        <w:t>Site check</w:t>
      </w:r>
      <w:r w:rsidRPr="00EF5B90">
        <w:rPr>
          <w:b/>
          <w:bCs/>
          <w:color w:val="595959" w:themeColor="text1" w:themeTint="A6"/>
        </w:rPr>
        <w:t xml:space="preserve">. </w:t>
      </w:r>
    </w:p>
    <w:p w14:paraId="75A2BCB6" w14:textId="534FD865" w:rsidR="00EB01AB" w:rsidRPr="00EF5B90" w:rsidRDefault="00EB01AB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  <w:r w:rsidRPr="00EF5B90">
        <w:rPr>
          <w:b/>
          <w:bCs/>
          <w:color w:val="595959" w:themeColor="text1" w:themeTint="A6"/>
        </w:rPr>
        <w:t>Web accessibility testing was performed using a web service tool Web.Dev. resulting in validating the functionality of the website on desktop and mobile devices.</w:t>
      </w:r>
    </w:p>
    <w:p w14:paraId="4EE39FB4" w14:textId="523BD9CF" w:rsidR="00A77D7E" w:rsidRDefault="00A77D7E" w:rsidP="009567A5">
      <w:pPr>
        <w:pStyle w:val="Body"/>
        <w:spacing w:line="360" w:lineRule="auto"/>
        <w:rPr>
          <w:b/>
          <w:bCs/>
          <w:color w:val="595959" w:themeColor="text1" w:themeTint="A6"/>
          <w:szCs w:val="18"/>
        </w:rPr>
      </w:pPr>
      <w:r w:rsidRPr="00EF5B90">
        <w:rPr>
          <w:b/>
          <w:bCs/>
          <w:color w:val="595959" w:themeColor="text1" w:themeTint="A6"/>
          <w:szCs w:val="18"/>
        </w:rPr>
        <w:t xml:space="preserve">Browserstack.com web service was used to perform responsive audit. </w:t>
      </w:r>
    </w:p>
    <w:p w14:paraId="5D1FC38C" w14:textId="269DBA89" w:rsidR="00EF5B90" w:rsidRDefault="00EF5B90" w:rsidP="009567A5">
      <w:pPr>
        <w:pStyle w:val="Body"/>
        <w:spacing w:line="360" w:lineRule="auto"/>
        <w:rPr>
          <w:b/>
          <w:bCs/>
          <w:color w:val="595959" w:themeColor="text1" w:themeTint="A6"/>
          <w:szCs w:val="18"/>
        </w:rPr>
      </w:pPr>
    </w:p>
    <w:p w14:paraId="3AF4763F" w14:textId="4AA9B506" w:rsidR="00EF5B90" w:rsidRPr="00EF5B90" w:rsidRDefault="00EF5B90" w:rsidP="009567A5">
      <w:pPr>
        <w:pStyle w:val="Body"/>
        <w:spacing w:line="360" w:lineRule="auto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  <w:szCs w:val="18"/>
        </w:rPr>
        <w:t xml:space="preserve">The </w:t>
      </w:r>
      <w:proofErr w:type="spellStart"/>
      <w:r>
        <w:rPr>
          <w:b/>
          <w:bCs/>
          <w:color w:val="595959" w:themeColor="text1" w:themeTint="A6"/>
          <w:szCs w:val="18"/>
        </w:rPr>
        <w:t>Gate.Shop</w:t>
      </w:r>
      <w:proofErr w:type="spellEnd"/>
      <w:r>
        <w:rPr>
          <w:b/>
          <w:bCs/>
          <w:color w:val="595959" w:themeColor="text1" w:themeTint="A6"/>
          <w:szCs w:val="18"/>
        </w:rPr>
        <w:t xml:space="preserve"> is functioning as client required, improvements can be made to enhance user experience (see open improvement) and as recommendation a firewall to increase web site security is necessary to be implemented.</w:t>
      </w:r>
    </w:p>
    <w:p w14:paraId="1DE6E22D" w14:textId="3D7FA78C" w:rsidR="00A77D7E" w:rsidRDefault="00A77D7E" w:rsidP="00EB01AB">
      <w:pPr>
        <w:pStyle w:val="Body"/>
        <w:rPr>
          <w:b/>
          <w:bCs/>
          <w:color w:val="00B0F0"/>
        </w:rPr>
      </w:pPr>
    </w:p>
    <w:p w14:paraId="654B7F79" w14:textId="1C662817" w:rsidR="00A77D7E" w:rsidRDefault="00A77D7E" w:rsidP="00EB01AB">
      <w:pPr>
        <w:pStyle w:val="Body"/>
        <w:rPr>
          <w:b/>
          <w:bCs/>
          <w:color w:val="00B0F0"/>
        </w:rPr>
      </w:pPr>
    </w:p>
    <w:sectPr w:rsidR="00A77D7E" w:rsidSect="00BB7834">
      <w:headerReference w:type="default" r:id="rId65"/>
      <w:headerReference w:type="first" r:id="rId66"/>
      <w:footerReference w:type="first" r:id="rId67"/>
      <w:type w:val="evenPage"/>
      <w:pgSz w:w="11909" w:h="16834" w:code="9"/>
      <w:pgMar w:top="1560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6C671" w14:textId="77777777" w:rsidR="00022623" w:rsidRDefault="00022623">
      <w:r>
        <w:separator/>
      </w:r>
    </w:p>
  </w:endnote>
  <w:endnote w:type="continuationSeparator" w:id="0">
    <w:p w14:paraId="25AC94A4" w14:textId="77777777" w:rsidR="00022623" w:rsidRDefault="0002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3D482" w14:textId="77777777" w:rsidR="009514C2" w:rsidRDefault="009514C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C3985" w14:textId="77777777" w:rsidR="009514C2" w:rsidRDefault="009514C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2B82D" w14:textId="77777777" w:rsidR="00022623" w:rsidRDefault="00022623">
      <w:r>
        <w:separator/>
      </w:r>
    </w:p>
  </w:footnote>
  <w:footnote w:type="continuationSeparator" w:id="0">
    <w:p w14:paraId="08136136" w14:textId="77777777" w:rsidR="00022623" w:rsidRDefault="00022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8526D" w14:textId="77777777" w:rsidR="009514C2" w:rsidRDefault="009514C2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45335B92" wp14:editId="5E4CC539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154D8" w14:textId="77777777" w:rsidR="009514C2" w:rsidRDefault="009514C2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4236FA6B" wp14:editId="5231A520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E550C21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655351"/>
    <w:multiLevelType w:val="hybridMultilevel"/>
    <w:tmpl w:val="05944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0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F23A2"/>
    <w:multiLevelType w:val="hybridMultilevel"/>
    <w:tmpl w:val="342CC732"/>
    <w:lvl w:ilvl="0" w:tplc="7B0AA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4"/>
  </w:num>
  <w:num w:numId="4">
    <w:abstractNumId w:val="16"/>
  </w:num>
  <w:num w:numId="5">
    <w:abstractNumId w:val="29"/>
  </w:num>
  <w:num w:numId="6">
    <w:abstractNumId w:val="40"/>
  </w:num>
  <w:num w:numId="7">
    <w:abstractNumId w:val="2"/>
  </w:num>
  <w:num w:numId="8">
    <w:abstractNumId w:val="24"/>
  </w:num>
  <w:num w:numId="9">
    <w:abstractNumId w:val="6"/>
  </w:num>
  <w:num w:numId="10">
    <w:abstractNumId w:val="41"/>
  </w:num>
  <w:num w:numId="11">
    <w:abstractNumId w:val="39"/>
  </w:num>
  <w:num w:numId="12">
    <w:abstractNumId w:val="22"/>
  </w:num>
  <w:num w:numId="13">
    <w:abstractNumId w:val="30"/>
  </w:num>
  <w:num w:numId="14">
    <w:abstractNumId w:val="11"/>
  </w:num>
  <w:num w:numId="15">
    <w:abstractNumId w:val="37"/>
  </w:num>
  <w:num w:numId="16">
    <w:abstractNumId w:val="33"/>
  </w:num>
  <w:num w:numId="17">
    <w:abstractNumId w:val="35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8"/>
  </w:num>
  <w:num w:numId="31">
    <w:abstractNumId w:val="19"/>
  </w:num>
  <w:num w:numId="32">
    <w:abstractNumId w:val="12"/>
  </w:num>
  <w:num w:numId="33">
    <w:abstractNumId w:val="34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2"/>
  </w:num>
  <w:num w:numId="42">
    <w:abstractNumId w:val="36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43"/>
  </w:num>
  <w:num w:numId="48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3D"/>
    <w:rsid w:val="000071C9"/>
    <w:rsid w:val="00010C75"/>
    <w:rsid w:val="00014061"/>
    <w:rsid w:val="00022623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41D2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E6A81"/>
    <w:rsid w:val="001F3ED6"/>
    <w:rsid w:val="001F4BD9"/>
    <w:rsid w:val="001F50C2"/>
    <w:rsid w:val="001F7356"/>
    <w:rsid w:val="00203408"/>
    <w:rsid w:val="00205069"/>
    <w:rsid w:val="00207F32"/>
    <w:rsid w:val="00211E5A"/>
    <w:rsid w:val="002152F8"/>
    <w:rsid w:val="0022221B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4A6E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75C7C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2185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D5D40"/>
    <w:rsid w:val="005134B4"/>
    <w:rsid w:val="005227BB"/>
    <w:rsid w:val="00524A7A"/>
    <w:rsid w:val="00535DAF"/>
    <w:rsid w:val="005508A7"/>
    <w:rsid w:val="00552EF1"/>
    <w:rsid w:val="005577FF"/>
    <w:rsid w:val="005630B2"/>
    <w:rsid w:val="005659EE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A70DA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2681"/>
    <w:rsid w:val="00674B49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5CBC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613D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362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92F77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2371"/>
    <w:rsid w:val="00935FD8"/>
    <w:rsid w:val="00936002"/>
    <w:rsid w:val="00937BE7"/>
    <w:rsid w:val="0094442F"/>
    <w:rsid w:val="0094499B"/>
    <w:rsid w:val="009514C2"/>
    <w:rsid w:val="009553D1"/>
    <w:rsid w:val="009567A5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B6A09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6C9F"/>
    <w:rsid w:val="00A665EA"/>
    <w:rsid w:val="00A7059D"/>
    <w:rsid w:val="00A77D7E"/>
    <w:rsid w:val="00A92AF3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B22E4"/>
    <w:rsid w:val="00BB3183"/>
    <w:rsid w:val="00BB5D5B"/>
    <w:rsid w:val="00BB621F"/>
    <w:rsid w:val="00BB7834"/>
    <w:rsid w:val="00BC14FF"/>
    <w:rsid w:val="00BC7EA2"/>
    <w:rsid w:val="00BD6E9C"/>
    <w:rsid w:val="00BE10E6"/>
    <w:rsid w:val="00BF15C3"/>
    <w:rsid w:val="00C01176"/>
    <w:rsid w:val="00C01A64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C41AC"/>
    <w:rsid w:val="00DD5540"/>
    <w:rsid w:val="00DD6570"/>
    <w:rsid w:val="00DE62B6"/>
    <w:rsid w:val="00DE6C6C"/>
    <w:rsid w:val="00DE7CBE"/>
    <w:rsid w:val="00DF4453"/>
    <w:rsid w:val="00E1028F"/>
    <w:rsid w:val="00E114C5"/>
    <w:rsid w:val="00E230AE"/>
    <w:rsid w:val="00E2571F"/>
    <w:rsid w:val="00E3024F"/>
    <w:rsid w:val="00E31406"/>
    <w:rsid w:val="00E31A90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1AB"/>
    <w:rsid w:val="00EB078F"/>
    <w:rsid w:val="00EB4EF5"/>
    <w:rsid w:val="00EB6F4F"/>
    <w:rsid w:val="00EC53FE"/>
    <w:rsid w:val="00ED0D00"/>
    <w:rsid w:val="00ED4F43"/>
    <w:rsid w:val="00ED6CB9"/>
    <w:rsid w:val="00ED79AD"/>
    <w:rsid w:val="00EE63C4"/>
    <w:rsid w:val="00EF1B22"/>
    <w:rsid w:val="00EF5B90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C27BB"/>
    <w:rsid w:val="00FC6637"/>
    <w:rsid w:val="00FD204E"/>
    <w:rsid w:val="00FD3767"/>
    <w:rsid w:val="00FD6858"/>
    <w:rsid w:val="00FE6078"/>
    <w:rsid w:val="00FF0F24"/>
    <w:rsid w:val="00FF1D90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D9C4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75613D"/>
    <w:pPr>
      <w:keepNext/>
      <w:widowControl w:val="0"/>
      <w:numPr>
        <w:ilvl w:val="1"/>
        <w:numId w:val="1"/>
      </w:numPr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ugs.scoalainformala.ro/view.php?id=45166" TargetMode="External"/><Relationship Id="rId18" Type="http://schemas.openxmlformats.org/officeDocument/2006/relationships/hyperlink" Target="https://bugs.scoalainformala.ro/view.php?id=45135" TargetMode="External"/><Relationship Id="rId26" Type="http://schemas.openxmlformats.org/officeDocument/2006/relationships/hyperlink" Target="https://bugs.scoalainformala.ro/view.php?id=44971" TargetMode="External"/><Relationship Id="rId39" Type="http://schemas.openxmlformats.org/officeDocument/2006/relationships/hyperlink" Target="https://bugs.scoalainformala.ro/view.php?id=44997" TargetMode="External"/><Relationship Id="rId21" Type="http://schemas.openxmlformats.org/officeDocument/2006/relationships/hyperlink" Target="https://bugs.scoalainformala.ro/view.php?id=44998" TargetMode="External"/><Relationship Id="rId34" Type="http://schemas.openxmlformats.org/officeDocument/2006/relationships/hyperlink" Target="https://bugs.scoalainformala.ro/view.php?id=45135" TargetMode="External"/><Relationship Id="rId42" Type="http://schemas.openxmlformats.org/officeDocument/2006/relationships/hyperlink" Target="https://bugs.scoalainformala.ro/view.php?id=44971" TargetMode="External"/><Relationship Id="rId47" Type="http://schemas.openxmlformats.org/officeDocument/2006/relationships/hyperlink" Target="https://bugs.scoalainformala.ro/view.php?id=45138" TargetMode="External"/><Relationship Id="rId50" Type="http://schemas.openxmlformats.org/officeDocument/2006/relationships/hyperlink" Target="https://bugs.scoalainformala.ro/view.php?id=45135" TargetMode="External"/><Relationship Id="rId55" Type="http://schemas.openxmlformats.org/officeDocument/2006/relationships/hyperlink" Target="https://bugs.scoalainformala.ro/view.php?id=44997" TargetMode="External"/><Relationship Id="rId63" Type="http://schemas.openxmlformats.org/officeDocument/2006/relationships/chart" Target="charts/chart2.xm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45137" TargetMode="External"/><Relationship Id="rId29" Type="http://schemas.openxmlformats.org/officeDocument/2006/relationships/hyperlink" Target="https://bugs.scoalainformala.ro/view.php?id=4516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tforma.scoalainformala.ro/user/view.php?id=10018&amp;course=1" TargetMode="External"/><Relationship Id="rId24" Type="http://schemas.openxmlformats.org/officeDocument/2006/relationships/hyperlink" Target="https://bugs.scoalainformala.ro/view.php?id=44996" TargetMode="External"/><Relationship Id="rId32" Type="http://schemas.openxmlformats.org/officeDocument/2006/relationships/hyperlink" Target="https://bugs.scoalainformala.ro/view.php?id=45137" TargetMode="External"/><Relationship Id="rId37" Type="http://schemas.openxmlformats.org/officeDocument/2006/relationships/hyperlink" Target="https://bugs.scoalainformala.ro/view.php?id=44998" TargetMode="External"/><Relationship Id="rId40" Type="http://schemas.openxmlformats.org/officeDocument/2006/relationships/hyperlink" Target="https://bugs.scoalainformala.ro/view.php?id=44996" TargetMode="External"/><Relationship Id="rId45" Type="http://schemas.openxmlformats.org/officeDocument/2006/relationships/hyperlink" Target="https://bugs.scoalainformala.ro/view.php?id=45166" TargetMode="External"/><Relationship Id="rId53" Type="http://schemas.openxmlformats.org/officeDocument/2006/relationships/hyperlink" Target="https://bugs.scoalainformala.ro/view.php?id=44998" TargetMode="External"/><Relationship Id="rId58" Type="http://schemas.openxmlformats.org/officeDocument/2006/relationships/hyperlink" Target="https://bugs.scoalainformala.ro/view.php?id=44971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view.php?id=45138" TargetMode="External"/><Relationship Id="rId23" Type="http://schemas.openxmlformats.org/officeDocument/2006/relationships/hyperlink" Target="https://bugs.scoalainformala.ro/view.php?id=44997" TargetMode="External"/><Relationship Id="rId28" Type="http://schemas.openxmlformats.org/officeDocument/2006/relationships/hyperlink" Target="https://bugs.scoalainformala.ro/view.php?id=44961" TargetMode="External"/><Relationship Id="rId36" Type="http://schemas.openxmlformats.org/officeDocument/2006/relationships/hyperlink" Target="https://bugs.scoalainformala.ro/view.php?id=45133" TargetMode="External"/><Relationship Id="rId49" Type="http://schemas.openxmlformats.org/officeDocument/2006/relationships/hyperlink" Target="https://bugs.scoalainformala.ro/view.php?id=45136" TargetMode="External"/><Relationship Id="rId57" Type="http://schemas.openxmlformats.org/officeDocument/2006/relationships/hyperlink" Target="https://bugs.scoalainformala.ro/view.php?id=44972" TargetMode="External"/><Relationship Id="rId61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hyperlink" Target="https://bugs.scoalainformala.ro/view.php?id=45134" TargetMode="External"/><Relationship Id="rId31" Type="http://schemas.openxmlformats.org/officeDocument/2006/relationships/hyperlink" Target="https://bugs.scoalainformala.ro/view.php?id=45138" TargetMode="External"/><Relationship Id="rId44" Type="http://schemas.openxmlformats.org/officeDocument/2006/relationships/hyperlink" Target="https://bugs.scoalainformala.ro/view.php?id=44961" TargetMode="External"/><Relationship Id="rId52" Type="http://schemas.openxmlformats.org/officeDocument/2006/relationships/hyperlink" Target="https://bugs.scoalainformala.ro/view.php?id=45133" TargetMode="External"/><Relationship Id="rId60" Type="http://schemas.openxmlformats.org/officeDocument/2006/relationships/hyperlink" Target="https://bugs.scoalainformala.ro/view.php?id=44961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gs.scoalainformala.ro/view.php?id=45139" TargetMode="External"/><Relationship Id="rId22" Type="http://schemas.openxmlformats.org/officeDocument/2006/relationships/hyperlink" Target="https://bugs.scoalainformala.ro/view.php?id=44999" TargetMode="External"/><Relationship Id="rId27" Type="http://schemas.openxmlformats.org/officeDocument/2006/relationships/hyperlink" Target="https://bugs.scoalainformala.ro/view.php?id=44970" TargetMode="External"/><Relationship Id="rId30" Type="http://schemas.openxmlformats.org/officeDocument/2006/relationships/hyperlink" Target="https://bugs.scoalainformala.ro/view.php?id=45139" TargetMode="External"/><Relationship Id="rId35" Type="http://schemas.openxmlformats.org/officeDocument/2006/relationships/hyperlink" Target="https://bugs.scoalainformala.ro/view.php?id=45134" TargetMode="External"/><Relationship Id="rId43" Type="http://schemas.openxmlformats.org/officeDocument/2006/relationships/hyperlink" Target="https://bugs.scoalainformala.ro/view.php?id=44970" TargetMode="External"/><Relationship Id="rId48" Type="http://schemas.openxmlformats.org/officeDocument/2006/relationships/hyperlink" Target="https://bugs.scoalainformala.ro/view.php?id=45137" TargetMode="External"/><Relationship Id="rId56" Type="http://schemas.openxmlformats.org/officeDocument/2006/relationships/hyperlink" Target="https://bugs.scoalainformala.ro/view.php?id=44996" TargetMode="External"/><Relationship Id="rId64" Type="http://schemas.openxmlformats.org/officeDocument/2006/relationships/image" Target="media/image2.png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bugs.scoalainformala.ro/view.php?id=45134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platforma.scoalainformala.ro/user/view.php?id=12042&amp;course=1" TargetMode="External"/><Relationship Id="rId17" Type="http://schemas.openxmlformats.org/officeDocument/2006/relationships/hyperlink" Target="https://bugs.scoalainformala.ro/view.php?id=45136" TargetMode="External"/><Relationship Id="rId25" Type="http://schemas.openxmlformats.org/officeDocument/2006/relationships/hyperlink" Target="https://bugs.scoalainformala.ro/view.php?id=44972" TargetMode="External"/><Relationship Id="rId33" Type="http://schemas.openxmlformats.org/officeDocument/2006/relationships/hyperlink" Target="https://bugs.scoalainformala.ro/view.php?id=45136" TargetMode="External"/><Relationship Id="rId38" Type="http://schemas.openxmlformats.org/officeDocument/2006/relationships/hyperlink" Target="https://bugs.scoalainformala.ro/view.php?id=44999" TargetMode="External"/><Relationship Id="rId46" Type="http://schemas.openxmlformats.org/officeDocument/2006/relationships/hyperlink" Target="https://bugs.scoalainformala.ro/view.php?id=45139" TargetMode="External"/><Relationship Id="rId59" Type="http://schemas.openxmlformats.org/officeDocument/2006/relationships/hyperlink" Target="https://bugs.scoalainformala.ro/view.php?id=44970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bugs.scoalainformala.ro/view.php?id=45133" TargetMode="External"/><Relationship Id="rId41" Type="http://schemas.openxmlformats.org/officeDocument/2006/relationships/hyperlink" Target="https://bugs.scoalainformala.ro/view.php?id=44972" TargetMode="External"/><Relationship Id="rId54" Type="http://schemas.openxmlformats.org/officeDocument/2006/relationships/hyperlink" Target="https://bugs.scoalainformala.ro/view.php?id=44999" TargetMode="External"/><Relationship Id="rId6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gam\OneDrive%20-%20Joyson%20Group\Desktop\me\CURS\PROIECT_Final\Gate_shop_test_cases_Blaga_Madalina_Edge_WebBrows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gam\OneDrive%20-%20Joyson%20Group\Desktop\me\CURS\PROIECT_Final\Gate_shop_test_cases_Blaga_Madalina_Edge_WebBrows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 status</a:t>
            </a:r>
            <a:r>
              <a:rPr lang="en-US" baseline="0"/>
              <a:t> of p</a:t>
            </a:r>
            <a:r>
              <a:rPr lang="en-US"/>
              <a:t>ass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'Summary Final'!$C$14</c:f>
              <c:strCache>
                <c:ptCount val="1"/>
                <c:pt idx="0">
                  <c:v>Pass 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'Summary Final'!$B$15:$B$32</c:f>
              <c:strCache>
                <c:ptCount val="18"/>
                <c:pt idx="0">
                  <c:v>Create new account </c:v>
                </c:pt>
                <c:pt idx="1">
                  <c:v>Login</c:v>
                </c:pt>
                <c:pt idx="2">
                  <c:v>Forgot password</c:v>
                </c:pt>
                <c:pt idx="3">
                  <c:v>Add to cart</c:v>
                </c:pt>
                <c:pt idx="4">
                  <c:v>Continue shopping</c:v>
                </c:pt>
                <c:pt idx="5">
                  <c:v>Update cart</c:v>
                </c:pt>
                <c:pt idx="6">
                  <c:v>Add to favorite </c:v>
                </c:pt>
                <c:pt idx="7">
                  <c:v>Remove from cart</c:v>
                </c:pt>
                <c:pt idx="8">
                  <c:v>Checkout</c:v>
                </c:pt>
                <c:pt idx="9">
                  <c:v>Search</c:v>
                </c:pt>
                <c:pt idx="10">
                  <c:v>Log -out</c:v>
                </c:pt>
                <c:pt idx="11">
                  <c:v>My account</c:v>
                </c:pt>
                <c:pt idx="12">
                  <c:v>Payment and delivery</c:v>
                </c:pt>
                <c:pt idx="13">
                  <c:v>Sort and filter</c:v>
                </c:pt>
                <c:pt idx="14">
                  <c:v>Responsive testing</c:v>
                </c:pt>
                <c:pt idx="15">
                  <c:v>Web accesability testing</c:v>
                </c:pt>
                <c:pt idx="16">
                  <c:v>Connectivity</c:v>
                </c:pt>
                <c:pt idx="17">
                  <c:v>Security testing</c:v>
                </c:pt>
              </c:strCache>
            </c:strRef>
          </c:cat>
          <c:val>
            <c:numRef>
              <c:f>'Summary Final'!$C$15:$C$32</c:f>
              <c:numCache>
                <c:formatCode>0.0%</c:formatCode>
                <c:ptCount val="18"/>
                <c:pt idx="0">
                  <c:v>0.83333333333333337</c:v>
                </c:pt>
                <c:pt idx="1">
                  <c:v>0.875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0.8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0.91666666666666663</c:v>
                </c:pt>
                <c:pt idx="12">
                  <c:v>1</c:v>
                </c:pt>
                <c:pt idx="13">
                  <c:v>0.15625</c:v>
                </c:pt>
                <c:pt idx="14">
                  <c:v>1</c:v>
                </c:pt>
                <c:pt idx="15">
                  <c:v>0.25</c:v>
                </c:pt>
                <c:pt idx="16">
                  <c:v>0</c:v>
                </c:pt>
                <c:pt idx="17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42-4E15-AD4B-460E7BD69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30669080"/>
        <c:axId val="530667768"/>
        <c:axId val="0"/>
      </c:bar3DChart>
      <c:catAx>
        <c:axId val="5306690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667768"/>
        <c:crosses val="autoZero"/>
        <c:auto val="1"/>
        <c:lblAlgn val="ctr"/>
        <c:lblOffset val="100"/>
        <c:noMultiLvlLbl val="0"/>
      </c:catAx>
      <c:valAx>
        <c:axId val="530667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669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</a:t>
            </a:r>
            <a:r>
              <a:rPr lang="en-US" baseline="0"/>
              <a:t> - PREFORMED TEST CASES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2"/>
          <c:order val="0"/>
          <c:tx>
            <c:strRef>
              <c:f>'Summary Final'!$E$14</c:f>
              <c:strCache>
                <c:ptCount val="1"/>
                <c:pt idx="0">
                  <c:v>Passed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'Summary Final'!$B$15:$B$32</c:f>
              <c:strCache>
                <c:ptCount val="18"/>
                <c:pt idx="0">
                  <c:v>Create new account </c:v>
                </c:pt>
                <c:pt idx="1">
                  <c:v>Login</c:v>
                </c:pt>
                <c:pt idx="2">
                  <c:v>Forgot password</c:v>
                </c:pt>
                <c:pt idx="3">
                  <c:v>Add to cart</c:v>
                </c:pt>
                <c:pt idx="4">
                  <c:v>Continue shopping</c:v>
                </c:pt>
                <c:pt idx="5">
                  <c:v>Update cart</c:v>
                </c:pt>
                <c:pt idx="6">
                  <c:v>Add to favorite </c:v>
                </c:pt>
                <c:pt idx="7">
                  <c:v>Remove from cart</c:v>
                </c:pt>
                <c:pt idx="8">
                  <c:v>Checkout</c:v>
                </c:pt>
                <c:pt idx="9">
                  <c:v>Search</c:v>
                </c:pt>
                <c:pt idx="10">
                  <c:v>Log -out</c:v>
                </c:pt>
                <c:pt idx="11">
                  <c:v>My account</c:v>
                </c:pt>
                <c:pt idx="12">
                  <c:v>Payment and delivery</c:v>
                </c:pt>
                <c:pt idx="13">
                  <c:v>Sort and filter</c:v>
                </c:pt>
                <c:pt idx="14">
                  <c:v>Responsive testing</c:v>
                </c:pt>
                <c:pt idx="15">
                  <c:v>Web accesability testing</c:v>
                </c:pt>
                <c:pt idx="16">
                  <c:v>Connectivity</c:v>
                </c:pt>
                <c:pt idx="17">
                  <c:v>Security testing</c:v>
                </c:pt>
              </c:strCache>
            </c:strRef>
          </c:cat>
          <c:val>
            <c:numRef>
              <c:f>'Summary Final'!$E$15:$E$32</c:f>
              <c:numCache>
                <c:formatCode>General</c:formatCode>
                <c:ptCount val="18"/>
                <c:pt idx="0">
                  <c:v>40</c:v>
                </c:pt>
                <c:pt idx="1">
                  <c:v>7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  <c:pt idx="9">
                  <c:v>7</c:v>
                </c:pt>
                <c:pt idx="10">
                  <c:v>2</c:v>
                </c:pt>
                <c:pt idx="11">
                  <c:v>7</c:v>
                </c:pt>
                <c:pt idx="12">
                  <c:v>7</c:v>
                </c:pt>
                <c:pt idx="13">
                  <c:v>5</c:v>
                </c:pt>
                <c:pt idx="14">
                  <c:v>6</c:v>
                </c:pt>
                <c:pt idx="15">
                  <c:v>4</c:v>
                </c:pt>
                <c:pt idx="16">
                  <c:v>0</c:v>
                </c:pt>
                <c:pt idx="1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1A-4A4C-B116-33DFD57F9A86}"/>
            </c:ext>
          </c:extLst>
        </c:ser>
        <c:ser>
          <c:idx val="3"/>
          <c:order val="1"/>
          <c:tx>
            <c:strRef>
              <c:f>'Summary Final'!$F$14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'Summary Final'!$B$15:$B$32</c:f>
              <c:strCache>
                <c:ptCount val="18"/>
                <c:pt idx="0">
                  <c:v>Create new account </c:v>
                </c:pt>
                <c:pt idx="1">
                  <c:v>Login</c:v>
                </c:pt>
                <c:pt idx="2">
                  <c:v>Forgot password</c:v>
                </c:pt>
                <c:pt idx="3">
                  <c:v>Add to cart</c:v>
                </c:pt>
                <c:pt idx="4">
                  <c:v>Continue shopping</c:v>
                </c:pt>
                <c:pt idx="5">
                  <c:v>Update cart</c:v>
                </c:pt>
                <c:pt idx="6">
                  <c:v>Add to favorite </c:v>
                </c:pt>
                <c:pt idx="7">
                  <c:v>Remove from cart</c:v>
                </c:pt>
                <c:pt idx="8">
                  <c:v>Checkout</c:v>
                </c:pt>
                <c:pt idx="9">
                  <c:v>Search</c:v>
                </c:pt>
                <c:pt idx="10">
                  <c:v>Log -out</c:v>
                </c:pt>
                <c:pt idx="11">
                  <c:v>My account</c:v>
                </c:pt>
                <c:pt idx="12">
                  <c:v>Payment and delivery</c:v>
                </c:pt>
                <c:pt idx="13">
                  <c:v>Sort and filter</c:v>
                </c:pt>
                <c:pt idx="14">
                  <c:v>Responsive testing</c:v>
                </c:pt>
                <c:pt idx="15">
                  <c:v>Web accesability testing</c:v>
                </c:pt>
                <c:pt idx="16">
                  <c:v>Connectivity</c:v>
                </c:pt>
                <c:pt idx="17">
                  <c:v>Security testing</c:v>
                </c:pt>
              </c:strCache>
            </c:strRef>
          </c:cat>
          <c:val>
            <c:numRef>
              <c:f>'Summary Final'!$F$15:$F$32</c:f>
              <c:numCache>
                <c:formatCode>General</c:formatCode>
                <c:ptCount val="18"/>
                <c:pt idx="0">
                  <c:v>8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4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1A-4A4C-B116-33DFD57F9A86}"/>
            </c:ext>
          </c:extLst>
        </c:ser>
        <c:ser>
          <c:idx val="4"/>
          <c:order val="2"/>
          <c:tx>
            <c:strRef>
              <c:f>'Summary Final'!$G$14</c:f>
              <c:strCache>
                <c:ptCount val="1"/>
                <c:pt idx="0">
                  <c:v>Blocked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'Summary Final'!$B$15:$B$32</c:f>
              <c:strCache>
                <c:ptCount val="18"/>
                <c:pt idx="0">
                  <c:v>Create new account </c:v>
                </c:pt>
                <c:pt idx="1">
                  <c:v>Login</c:v>
                </c:pt>
                <c:pt idx="2">
                  <c:v>Forgot password</c:v>
                </c:pt>
                <c:pt idx="3">
                  <c:v>Add to cart</c:v>
                </c:pt>
                <c:pt idx="4">
                  <c:v>Continue shopping</c:v>
                </c:pt>
                <c:pt idx="5">
                  <c:v>Update cart</c:v>
                </c:pt>
                <c:pt idx="6">
                  <c:v>Add to favorite </c:v>
                </c:pt>
                <c:pt idx="7">
                  <c:v>Remove from cart</c:v>
                </c:pt>
                <c:pt idx="8">
                  <c:v>Checkout</c:v>
                </c:pt>
                <c:pt idx="9">
                  <c:v>Search</c:v>
                </c:pt>
                <c:pt idx="10">
                  <c:v>Log -out</c:v>
                </c:pt>
                <c:pt idx="11">
                  <c:v>My account</c:v>
                </c:pt>
                <c:pt idx="12">
                  <c:v>Payment and delivery</c:v>
                </c:pt>
                <c:pt idx="13">
                  <c:v>Sort and filter</c:v>
                </c:pt>
                <c:pt idx="14">
                  <c:v>Responsive testing</c:v>
                </c:pt>
                <c:pt idx="15">
                  <c:v>Web accesability testing</c:v>
                </c:pt>
                <c:pt idx="16">
                  <c:v>Connectivity</c:v>
                </c:pt>
                <c:pt idx="17">
                  <c:v>Security testing</c:v>
                </c:pt>
              </c:strCache>
            </c:strRef>
          </c:cat>
          <c:val>
            <c:numRef>
              <c:f>'Summary Final'!$G$15:$G$32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1A-4A4C-B116-33DFD57F9A86}"/>
            </c:ext>
          </c:extLst>
        </c:ser>
        <c:ser>
          <c:idx val="5"/>
          <c:order val="3"/>
          <c:tx>
            <c:strRef>
              <c:f>'Summary Final'!$H$14</c:f>
              <c:strCache>
                <c:ptCount val="1"/>
                <c:pt idx="0">
                  <c:v>Not tested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'Summary Final'!$B$15:$B$32</c:f>
              <c:strCache>
                <c:ptCount val="18"/>
                <c:pt idx="0">
                  <c:v>Create new account </c:v>
                </c:pt>
                <c:pt idx="1">
                  <c:v>Login</c:v>
                </c:pt>
                <c:pt idx="2">
                  <c:v>Forgot password</c:v>
                </c:pt>
                <c:pt idx="3">
                  <c:v>Add to cart</c:v>
                </c:pt>
                <c:pt idx="4">
                  <c:v>Continue shopping</c:v>
                </c:pt>
                <c:pt idx="5">
                  <c:v>Update cart</c:v>
                </c:pt>
                <c:pt idx="6">
                  <c:v>Add to favorite </c:v>
                </c:pt>
                <c:pt idx="7">
                  <c:v>Remove from cart</c:v>
                </c:pt>
                <c:pt idx="8">
                  <c:v>Checkout</c:v>
                </c:pt>
                <c:pt idx="9">
                  <c:v>Search</c:v>
                </c:pt>
                <c:pt idx="10">
                  <c:v>Log -out</c:v>
                </c:pt>
                <c:pt idx="11">
                  <c:v>My account</c:v>
                </c:pt>
                <c:pt idx="12">
                  <c:v>Payment and delivery</c:v>
                </c:pt>
                <c:pt idx="13">
                  <c:v>Sort and filter</c:v>
                </c:pt>
                <c:pt idx="14">
                  <c:v>Responsive testing</c:v>
                </c:pt>
                <c:pt idx="15">
                  <c:v>Web accesability testing</c:v>
                </c:pt>
                <c:pt idx="16">
                  <c:v>Connectivity</c:v>
                </c:pt>
                <c:pt idx="17">
                  <c:v>Security testing</c:v>
                </c:pt>
              </c:strCache>
            </c:strRef>
          </c:cat>
          <c:val>
            <c:numRef>
              <c:f>'Summary Final'!$H$15:$H$32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1A-4A4C-B116-33DFD57F9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3451352"/>
        <c:axId val="543456600"/>
        <c:axId val="0"/>
      </c:bar3DChart>
      <c:catAx>
        <c:axId val="54345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56600"/>
        <c:crosses val="autoZero"/>
        <c:auto val="1"/>
        <c:lblAlgn val="ctr"/>
        <c:lblOffset val="100"/>
        <c:noMultiLvlLbl val="0"/>
      </c:catAx>
      <c:valAx>
        <c:axId val="543456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51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8822DCCC-9E4D-4CD7-8FEE-4465A5B4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1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2022-10-01T10:56:00Z</dcterms:created>
  <dcterms:modified xsi:type="dcterms:W3CDTF">2022-11-19T09:11:00Z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